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6C84" w14:textId="77777777" w:rsidR="00351C41" w:rsidRPr="00AF0D22" w:rsidRDefault="00211984">
      <w:pPr>
        <w:rPr>
          <w:rFonts w:cs="Times New Roman"/>
          <w:noProof/>
        </w:rPr>
      </w:pPr>
      <w:r w:rsidRPr="00AF0D22">
        <w:rPr>
          <w:rFonts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E6D1F" wp14:editId="09CE6D2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286500" cy="6210300"/>
                <wp:effectExtent l="0" t="0" r="0" b="11430"/>
                <wp:wrapSquare wrapText="bothSides"/>
                <wp:docPr id="6" name="Text Box 6" descr="Title, Subtitle, and Abstr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621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CE6D2A" w14:textId="77777777" w:rsidR="00351C41" w:rsidRPr="00211984" w:rsidRDefault="00F65275" w:rsidP="00211984">
                            <w:pPr>
                              <w:pStyle w:val="Title"/>
                              <w:shd w:val="clear" w:color="auto" w:fill="002060"/>
                              <w:rPr>
                                <w:sz w:val="76"/>
                              </w:rPr>
                            </w:pPr>
                            <w:sdt>
                              <w:sdtPr>
                                <w:rPr>
                                  <w:rFonts w:asciiTheme="minorHAnsi" w:hAnsiTheme="minorHAnsi"/>
                                  <w:b/>
                                  <w:sz w:val="68"/>
                                </w:rPr>
                                <w:alias w:val="Title"/>
                                <w:tag w:val=""/>
                                <w:id w:val="-15114421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11984" w:rsidRPr="00211984">
                                  <w:rPr>
                                    <w:rFonts w:asciiTheme="minorHAnsi" w:hAnsiTheme="minorHAnsi"/>
                                    <w:b/>
                                    <w:sz w:val="68"/>
                                  </w:rPr>
                                  <w:t>SOFTWARE CONSTRUCTION</w:t>
                                </w:r>
                              </w:sdtContent>
                            </w:sdt>
                          </w:p>
                          <w:p w14:paraId="09CE6D2B" w14:textId="77777777" w:rsidR="00351C41" w:rsidRPr="00211984" w:rsidRDefault="00211984" w:rsidP="00211984">
                            <w:pPr>
                              <w:pStyle w:val="Subtitle"/>
                              <w:rPr>
                                <w:sz w:val="44"/>
                              </w:rPr>
                            </w:pPr>
                            <w:r w:rsidRPr="00211984">
                              <w:rPr>
                                <w:rFonts w:ascii="Times New Roman" w:hAnsi="Times New Roman" w:cs="Times New Roman"/>
                                <w:caps w:val="0"/>
                              </w:rPr>
                              <w:t>Project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211984"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44"/>
                              </w:rPr>
                              <w:t>Video Rental Store System</w:t>
                            </w:r>
                            <w:r w:rsidRPr="00211984">
                              <w:rPr>
                                <w:rFonts w:ascii="Times New Roman" w:hAnsi="Times New Roman" w:cs="Times New Roman"/>
                                <w:color w:val="002060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85000</wp14:pctHeight>
                </wp14:sizeRelV>
              </wp:anchor>
            </w:drawing>
          </mc:Choice>
          <mc:Fallback>
            <w:pict>
              <v:shapetype w14:anchorId="09CE6D1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alt="Title, Subtitle, and Abstract" style="position:absolute;margin-left:0;margin-top:0;width:495pt;height:489pt;z-index:251659264;visibility:visible;mso-wrap-style:square;mso-width-percent:0;mso-height-percent:85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8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" filled="f" stroked="f" strokeweight=".5pt">
                <v:textbox inset="0,0,0,0">
                  <w:txbxContent>
                    <w:p w14:paraId="09CE6D2A" w14:textId="77777777" w:rsidR="00351C41" w:rsidRPr="00211984" w:rsidRDefault="00F65275" w:rsidP="00211984">
                      <w:pPr>
                        <w:pStyle w:val="Title"/>
                        <w:shd w:val="clear" w:color="auto" w:fill="002060"/>
                        <w:rPr>
                          <w:sz w:val="76"/>
                        </w:rPr>
                      </w:pPr>
                      <w:sdt>
                        <w:sdtPr>
                          <w:rPr>
                            <w:rFonts w:asciiTheme="minorHAnsi" w:hAnsiTheme="minorHAnsi"/>
                            <w:b/>
                            <w:sz w:val="68"/>
                          </w:rPr>
                          <w:alias w:val="Title"/>
                          <w:tag w:val=""/>
                          <w:id w:val="-151144216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11984" w:rsidRPr="00211984">
                            <w:rPr>
                              <w:rFonts w:asciiTheme="minorHAnsi" w:hAnsiTheme="minorHAnsi"/>
                              <w:b/>
                              <w:sz w:val="68"/>
                            </w:rPr>
                            <w:t>SOFTWARE CONSTRUCTION</w:t>
                          </w:r>
                        </w:sdtContent>
                      </w:sdt>
                    </w:p>
                    <w:p w14:paraId="09CE6D2B" w14:textId="77777777" w:rsidR="00351C41" w:rsidRPr="00211984" w:rsidRDefault="00211984" w:rsidP="00211984">
                      <w:pPr>
                        <w:pStyle w:val="Subtitle"/>
                        <w:rPr>
                          <w:sz w:val="44"/>
                        </w:rPr>
                      </w:pPr>
                      <w:r w:rsidRPr="00211984">
                        <w:rPr>
                          <w:rFonts w:ascii="Times New Roman" w:hAnsi="Times New Roman" w:cs="Times New Roman"/>
                          <w:caps w:val="0"/>
                        </w:rPr>
                        <w:t>Project</w:t>
                      </w:r>
                      <w:r>
                        <w:rPr>
                          <w:rFonts w:ascii="Times New Roman" w:hAnsi="Times New Roman" w:cs="Times New Roman"/>
                          <w:caps w:val="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211984">
                        <w:rPr>
                          <w:rFonts w:ascii="Times New Roman" w:hAnsi="Times New Roman" w:cs="Times New Roman"/>
                          <w:b/>
                          <w:color w:val="002060"/>
                          <w:sz w:val="44"/>
                        </w:rPr>
                        <w:t>Video Rental Store System</w:t>
                      </w:r>
                      <w:r w:rsidRPr="00211984">
                        <w:rPr>
                          <w:rFonts w:ascii="Times New Roman" w:hAnsi="Times New Roman" w:cs="Times New Roman"/>
                          <w:color w:val="002060"/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C5FCF" w:rsidRPr="00AF0D22">
        <w:rPr>
          <w:rFonts w:eastAsiaTheme="majorEastAsia" w:cs="Times New Roman"/>
          <w:noProof/>
          <w:sz w:val="76"/>
          <w:szCs w:val="72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0" wp14:anchorId="09CE6D21" wp14:editId="09CE6D22">
                <wp:simplePos x="0" y="0"/>
                <wp:positionH relativeFrom="page">
                  <wp:posOffset>723900</wp:posOffset>
                </wp:positionH>
                <wp:positionV relativeFrom="page">
                  <wp:posOffset>276225</wp:posOffset>
                </wp:positionV>
                <wp:extent cx="5784850" cy="1285875"/>
                <wp:effectExtent l="0" t="0" r="6350" b="10795"/>
                <wp:wrapTight wrapText="bothSides">
                  <wp:wrapPolygon edited="0">
                    <wp:start x="0" y="0"/>
                    <wp:lineTo x="0" y="21465"/>
                    <wp:lineTo x="21553" y="21465"/>
                    <wp:lineTo x="21553" y="0"/>
                    <wp:lineTo x="0" y="0"/>
                  </wp:wrapPolygon>
                </wp:wrapTight>
                <wp:docPr id="3" name="Text Box 3" descr="Company 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128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kern w:val="20"/>
                                <w:sz w:val="32"/>
                                <w:szCs w:val="32"/>
                                <w:shd w:val="clear" w:color="auto" w:fill="002060"/>
                              </w:rPr>
                              <w:alias w:val="Company"/>
                              <w:tag w:val=""/>
                              <w:id w:val="-119699586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9CE6D2C" w14:textId="77777777" w:rsidR="00351C41" w:rsidRPr="00AB29E3" w:rsidRDefault="003D74B3">
                                <w:pPr>
                                  <w:pStyle w:val="NoSpacing"/>
                                  <w:rPr>
                                    <w:kern w:val="20"/>
                                    <w:sz w:val="32"/>
                                    <w:szCs w:val="32"/>
                                  </w:rPr>
                                </w:pPr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Khoa Công Nghệ Thông Tin</w:t>
                                </w:r>
                                <w:r w:rsidR="007C5FCF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 xml:space="preserve"> – Bộ môn: </w:t>
                                </w:r>
                                <w:r w:rsidR="00AA3B02"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K</w:t>
                                </w:r>
                                <w:r w:rsidRPr="00211984">
                                  <w:rPr>
                                    <w:color w:val="FFFFFF" w:themeColor="background1"/>
                                    <w:kern w:val="20"/>
                                    <w:sz w:val="32"/>
                                    <w:szCs w:val="32"/>
                                    <w:shd w:val="clear" w:color="auto" w:fill="002060"/>
                                  </w:rPr>
                                  <w:t>ỹ Thuật Phần Mềm</w:t>
                                </w:r>
                              </w:p>
                            </w:sdtContent>
                          </w:sdt>
                          <w:p w14:paraId="09CE6D2D" w14:textId="77777777" w:rsidR="00351C41" w:rsidRPr="00AB29E3" w:rsidRDefault="00F65275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sz w:val="32"/>
                                  <w:szCs w:val="32"/>
                                </w:rPr>
                                <w:alias w:val="Street Address"/>
                                <w:tag w:val="Street Address"/>
                                <w:id w:val="732592296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CB1815" w:rsidRPr="00AB29E3">
                                  <w:rPr>
                                    <w:sz w:val="32"/>
                                    <w:szCs w:val="32"/>
                                  </w:rPr>
                                  <w:t>Lầu 1 nhà H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Website"/>
                              <w:tag w:val="Website"/>
                              <w:id w:val="429549289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p w14:paraId="09CE6D2E" w14:textId="77777777" w:rsidR="00351C41" w:rsidRPr="00AB29E3" w:rsidRDefault="00CB1815">
                                <w:pPr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AB29E3">
                                  <w:rPr>
                                    <w:sz w:val="32"/>
                                    <w:szCs w:val="32"/>
                                  </w:rPr>
                                  <w:t>WWW.FIT.IUH.EDU.VN</w:t>
                                </w:r>
                              </w:p>
                            </w:sdtContent>
                          </w:sdt>
                          <w:p w14:paraId="09CE6D2F" w14:textId="77777777" w:rsidR="00351C41" w:rsidRPr="00AB29E3" w:rsidRDefault="00351C4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15000</wp14:pctHeight>
                </wp14:sizeRelV>
              </wp:anchor>
            </w:drawing>
          </mc:Choice>
          <mc:Fallback>
            <w:pict>
              <v:shape w14:anchorId="09CE6D21" id="Text Box 3" o:spid="_x0000_s1027" type="#_x0000_t202" alt="Company contact information" style="position:absolute;margin-left:57pt;margin-top:21.75pt;width:455.5pt;height:101.25pt;z-index:-251656192;visibility:visible;mso-wrap-style:square;mso-width-percent:0;mso-height-percent:1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" o:allowincell="f" o:allowoverlap="f" filled="f" stroked="f" strokeweight=".5pt">
                <v:textbox style="mso-fit-shape-to-text:t" inset="0,0,0,0">
                  <w:txbxContent>
                    <w:sdt>
                      <w:sdtPr>
                        <w:rPr>
                          <w:color w:val="FFFFFF" w:themeColor="background1"/>
                          <w:kern w:val="20"/>
                          <w:sz w:val="32"/>
                          <w:szCs w:val="32"/>
                          <w:shd w:val="clear" w:color="auto" w:fill="002060"/>
                        </w:rPr>
                        <w:alias w:val="Company"/>
                        <w:tag w:val=""/>
                        <w:id w:val="-1196995863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09CE6D2C" w14:textId="77777777" w:rsidR="00351C41" w:rsidRPr="00AB29E3" w:rsidRDefault="003D74B3">
                          <w:pPr>
                            <w:pStyle w:val="NoSpacing"/>
                            <w:rPr>
                              <w:kern w:val="20"/>
                              <w:sz w:val="32"/>
                              <w:szCs w:val="32"/>
                            </w:rPr>
                          </w:pPr>
                          <w:r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>Khoa Công Nghệ Thông Tin</w:t>
                          </w:r>
                          <w:r w:rsidR="007C5FCF"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 xml:space="preserve"> – Bộ môn: </w:t>
                          </w:r>
                          <w:r w:rsidR="00AA3B02"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>K</w:t>
                          </w:r>
                          <w:r w:rsidRPr="00211984">
                            <w:rPr>
                              <w:color w:val="FFFFFF" w:themeColor="background1"/>
                              <w:kern w:val="20"/>
                              <w:sz w:val="32"/>
                              <w:szCs w:val="32"/>
                              <w:shd w:val="clear" w:color="auto" w:fill="002060"/>
                            </w:rPr>
                            <w:t>ỹ Thuật Phần Mềm</w:t>
                          </w:r>
                        </w:p>
                      </w:sdtContent>
                    </w:sdt>
                    <w:p w14:paraId="09CE6D2D" w14:textId="77777777" w:rsidR="00351C41" w:rsidRPr="00AB29E3" w:rsidRDefault="00F65275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sz w:val="32"/>
                            <w:szCs w:val="32"/>
                          </w:rPr>
                          <w:alias w:val="Street Address"/>
                          <w:tag w:val="Street Address"/>
                          <w:id w:val="732592296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CB1815" w:rsidRPr="00AB29E3">
                            <w:rPr>
                              <w:sz w:val="32"/>
                              <w:szCs w:val="32"/>
                            </w:rPr>
                            <w:t>Lầu 1 nhà H</w:t>
                          </w:r>
                        </w:sdtContent>
                      </w:sdt>
                    </w:p>
                    <w:sdt>
                      <w:sdtPr>
                        <w:rPr>
                          <w:sz w:val="32"/>
                          <w:szCs w:val="32"/>
                        </w:rPr>
                        <w:alias w:val="Website"/>
                        <w:tag w:val="Website"/>
                        <w:id w:val="429549289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p w14:paraId="09CE6D2E" w14:textId="77777777" w:rsidR="00351C41" w:rsidRPr="00AB29E3" w:rsidRDefault="00CB1815">
                          <w:pPr>
                            <w:rPr>
                              <w:sz w:val="32"/>
                              <w:szCs w:val="32"/>
                            </w:rPr>
                          </w:pPr>
                          <w:r w:rsidRPr="00AB29E3">
                            <w:rPr>
                              <w:sz w:val="32"/>
                              <w:szCs w:val="32"/>
                            </w:rPr>
                            <w:t>WWW.FIT.IUH.EDU.VN</w:t>
                          </w:r>
                        </w:p>
                      </w:sdtContent>
                    </w:sdt>
                    <w:p w14:paraId="09CE6D2F" w14:textId="77777777" w:rsidR="00351C41" w:rsidRPr="00AB29E3" w:rsidRDefault="00351C4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sdt>
        <w:sdtPr>
          <w:rPr>
            <w:rFonts w:cs="Times New Roman"/>
            <w:noProof/>
          </w:rPr>
          <w:id w:val="-1724750495"/>
          <w:docPartObj>
            <w:docPartGallery w:val="Cover Pages"/>
            <w:docPartUnique/>
          </w:docPartObj>
        </w:sdtPr>
        <w:sdtEndPr/>
        <w:sdtContent>
          <w:r w:rsidR="001A70A5" w:rsidRPr="00AF0D22">
            <w:rPr>
              <w:rFonts w:cs="Times New Roman"/>
              <w:noProof/>
            </w:rPr>
            <w:br w:type="page"/>
          </w:r>
        </w:sdtContent>
      </w:sdt>
    </w:p>
    <w:sdt>
      <w:sdtPr>
        <w:rPr>
          <w:rFonts w:cs="Times New Roman"/>
          <w:b w:val="0"/>
          <w:color w:val="000000" w:themeColor="text1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9CE6C85" w14:textId="4A9A6A38" w:rsidR="00351C41" w:rsidRPr="00AF0D22" w:rsidRDefault="00EE18A7" w:rsidP="00017EB0">
          <w:pPr>
            <w:pStyle w:val="TOCHeading"/>
            <w:rPr>
              <w:rFonts w:cs="Times New Roman"/>
            </w:rPr>
          </w:pPr>
          <w:r>
            <w:rPr>
              <w:rFonts w:cs="Times New Roman"/>
            </w:rPr>
            <w:t>Table of contents</w:t>
          </w:r>
        </w:p>
        <w:p w14:paraId="09CE6C86" w14:textId="5EFF67BA" w:rsidR="00AE77E6" w:rsidRPr="00AF0D22" w:rsidRDefault="001A70A5">
          <w:pPr>
            <w:pStyle w:val="TOC1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r w:rsidRPr="00AF0D22">
            <w:rPr>
              <w:rFonts w:cs="Times New Roman"/>
            </w:rPr>
            <w:fldChar w:fldCharType="begin"/>
          </w:r>
          <w:r w:rsidRPr="00AF0D22">
            <w:rPr>
              <w:rFonts w:cs="Times New Roman"/>
            </w:rPr>
            <w:instrText xml:space="preserve"> TOC \o "1-1" \h \z \u </w:instrText>
          </w:r>
          <w:r w:rsidRPr="00AF0D22">
            <w:rPr>
              <w:rFonts w:cs="Times New Roman"/>
            </w:rPr>
            <w:fldChar w:fldCharType="separate"/>
          </w:r>
          <w:hyperlink w:anchor="_Toc434053797" w:history="1">
            <w:r w:rsidR="00AE77E6" w:rsidRPr="00AF0D22">
              <w:rPr>
                <w:rStyle w:val="Hyperlink"/>
                <w:rFonts w:cs="Times New Roman"/>
              </w:rPr>
              <w:t>REQUIREMENTS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_Toc434053797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2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7" w14:textId="05446E35" w:rsidR="00AE77E6" w:rsidRPr="00AF0D22" w:rsidRDefault="00F65275">
          <w:pPr>
            <w:pStyle w:val="TOC1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hyperlink w:anchor="_Toc434053798" w:history="1">
            <w:r w:rsidR="00AE77E6" w:rsidRPr="00AF0D22">
              <w:rPr>
                <w:rStyle w:val="Hyperlink"/>
                <w:rFonts w:cs="Times New Roman"/>
                <w:w w:val="95"/>
              </w:rPr>
              <w:t>INCREMENTAL</w:t>
            </w:r>
            <w:r w:rsidR="00AE77E6" w:rsidRPr="00AF0D22">
              <w:rPr>
                <w:rStyle w:val="Hyperlink"/>
                <w:rFonts w:cs="Times New Roman"/>
              </w:rPr>
              <w:t xml:space="preserve"> </w:t>
            </w:r>
            <w:r w:rsidR="00AE77E6" w:rsidRPr="00AF0D22">
              <w:rPr>
                <w:rStyle w:val="Hyperlink"/>
                <w:rFonts w:cs="Times New Roman"/>
                <w:w w:val="95"/>
              </w:rPr>
              <w:t>DEVELOPMENT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_Toc434053798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5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8" w14:textId="3A8C59A4" w:rsidR="00AE77E6" w:rsidRPr="00AF0D22" w:rsidRDefault="00F65275">
          <w:pPr>
            <w:pStyle w:val="TOC1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hyperlink w:anchor="_Toc434053799" w:history="1">
            <w:r w:rsidR="00AE77E6" w:rsidRPr="00AF0D22">
              <w:rPr>
                <w:rStyle w:val="Hyperlink"/>
                <w:rFonts w:cs="Times New Roman"/>
              </w:rPr>
              <w:t>PROJECT MILESTONES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_Toc434053799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6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9" w14:textId="0490801D" w:rsidR="00AE77E6" w:rsidRPr="00AF0D22" w:rsidRDefault="00F65275">
          <w:pPr>
            <w:pStyle w:val="TOC1"/>
            <w:rPr>
              <w:rFonts w:eastAsiaTheme="minorEastAsia" w:cs="Times New Roman"/>
              <w:color w:val="auto"/>
              <w:kern w:val="0"/>
              <w:szCs w:val="22"/>
              <w:lang w:eastAsia="en-US"/>
            </w:rPr>
          </w:pPr>
          <w:hyperlink w:anchor="_Toc434053800" w:history="1">
            <w:r w:rsidR="00AE77E6" w:rsidRPr="00AF0D22">
              <w:rPr>
                <w:rStyle w:val="Hyperlink"/>
                <w:rFonts w:cs="Times New Roman"/>
              </w:rPr>
              <w:t>Information</w:t>
            </w:r>
            <w:r w:rsidR="00AE77E6" w:rsidRPr="00AF0D22">
              <w:rPr>
                <w:rFonts w:cs="Times New Roman"/>
                <w:webHidden/>
              </w:rPr>
              <w:tab/>
            </w:r>
            <w:r w:rsidR="00AE77E6" w:rsidRPr="00AF0D22">
              <w:rPr>
                <w:rFonts w:cs="Times New Roman"/>
                <w:webHidden/>
              </w:rPr>
              <w:fldChar w:fldCharType="begin"/>
            </w:r>
            <w:r w:rsidR="00AE77E6" w:rsidRPr="00AF0D22">
              <w:rPr>
                <w:rFonts w:cs="Times New Roman"/>
                <w:webHidden/>
              </w:rPr>
              <w:instrText xml:space="preserve"> PAGEREF _Toc434053800 \h </w:instrText>
            </w:r>
            <w:r w:rsidR="00AE77E6" w:rsidRPr="00AF0D22">
              <w:rPr>
                <w:rFonts w:cs="Times New Roman"/>
                <w:webHidden/>
              </w:rPr>
            </w:r>
            <w:r w:rsidR="00AE77E6" w:rsidRPr="00AF0D22">
              <w:rPr>
                <w:rFonts w:cs="Times New Roman"/>
                <w:webHidden/>
              </w:rPr>
              <w:fldChar w:fldCharType="separate"/>
            </w:r>
            <w:r w:rsidR="00580AC3">
              <w:rPr>
                <w:rFonts w:cs="Times New Roman"/>
                <w:webHidden/>
              </w:rPr>
              <w:t>9</w:t>
            </w:r>
            <w:r w:rsidR="00AE77E6" w:rsidRPr="00AF0D22">
              <w:rPr>
                <w:rFonts w:cs="Times New Roman"/>
                <w:webHidden/>
              </w:rPr>
              <w:fldChar w:fldCharType="end"/>
            </w:r>
          </w:hyperlink>
        </w:p>
        <w:p w14:paraId="09CE6C8A" w14:textId="77777777" w:rsidR="00351C41" w:rsidRPr="00AF0D22" w:rsidRDefault="001A70A5">
          <w:pPr>
            <w:rPr>
              <w:rFonts w:cs="Times New Roman"/>
              <w:b/>
              <w:bCs/>
              <w:noProof/>
            </w:rPr>
          </w:pPr>
          <w:r w:rsidRPr="00AF0D22">
            <w:rPr>
              <w:rFonts w:cs="Times New Roman"/>
            </w:rPr>
            <w:fldChar w:fldCharType="end"/>
          </w:r>
        </w:p>
      </w:sdtContent>
    </w:sdt>
    <w:p w14:paraId="09CE6C8B" w14:textId="77777777" w:rsidR="00E543B0" w:rsidRPr="00AF0D22" w:rsidRDefault="00E543B0">
      <w:pPr>
        <w:rPr>
          <w:rFonts w:cs="Times New Roman"/>
        </w:rPr>
      </w:pPr>
    </w:p>
    <w:p w14:paraId="09CE6C8C" w14:textId="77777777" w:rsidR="00E543B0" w:rsidRPr="00AF0D22" w:rsidRDefault="00E543B0" w:rsidP="00E543B0">
      <w:pPr>
        <w:tabs>
          <w:tab w:val="left" w:pos="4005"/>
        </w:tabs>
        <w:rPr>
          <w:rFonts w:cs="Times New Roman"/>
        </w:rPr>
      </w:pPr>
      <w:r w:rsidRPr="00AF0D22">
        <w:rPr>
          <w:rFonts w:cs="Times New Roman"/>
        </w:rPr>
        <w:tab/>
      </w:r>
    </w:p>
    <w:p w14:paraId="09CE6C8D" w14:textId="77777777" w:rsidR="00351C41" w:rsidRPr="00AF0D22" w:rsidRDefault="00E543B0" w:rsidP="00E543B0">
      <w:pPr>
        <w:tabs>
          <w:tab w:val="left" w:pos="4005"/>
        </w:tabs>
        <w:rPr>
          <w:rFonts w:cs="Times New Roman"/>
        </w:rPr>
        <w:sectPr w:rsidR="00351C41" w:rsidRPr="00AF0D22" w:rsidSect="00580AC3">
          <w:headerReference w:type="default" r:id="rId11"/>
          <w:pgSz w:w="11906" w:h="16838" w:code="9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  <w:r w:rsidRPr="00AF0D22">
        <w:rPr>
          <w:rFonts w:cs="Times New Roman"/>
        </w:rPr>
        <w:tab/>
      </w:r>
      <w:bookmarkStart w:id="0" w:name="_GoBack"/>
      <w:bookmarkEnd w:id="0"/>
    </w:p>
    <w:p w14:paraId="09CE6C8E" w14:textId="77777777" w:rsidR="00351C41" w:rsidRPr="00AF0D22" w:rsidRDefault="00132289" w:rsidP="00407AD8">
      <w:pPr>
        <w:pStyle w:val="H1"/>
        <w:rPr>
          <w:rFonts w:cs="Times New Roman"/>
        </w:rPr>
      </w:pPr>
      <w:bookmarkStart w:id="1" w:name="_Toc434053797"/>
      <w:r w:rsidRPr="00AF0D22">
        <w:rPr>
          <w:rFonts w:cs="Times New Roman"/>
        </w:rPr>
        <w:lastRenderedPageBreak/>
        <w:t>REQUIREMENTS</w:t>
      </w:r>
      <w:bookmarkEnd w:id="1"/>
    </w:p>
    <w:p w14:paraId="09CE6C8F" w14:textId="77777777" w:rsidR="00132289" w:rsidRPr="00AF0D22" w:rsidRDefault="00132289" w:rsidP="00132289">
      <w:pPr>
        <w:ind w:left="360"/>
        <w:jc w:val="both"/>
        <w:rPr>
          <w:rFonts w:eastAsiaTheme="majorEastAsia" w:cs="Times New Roman"/>
          <w:caps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software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developed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used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clerks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both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movies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video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games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(some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functions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will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available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only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to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manager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provide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some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suitable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mechanism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ensure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that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only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access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such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functions</w:t>
      </w:r>
      <w:r w:rsidRPr="00AF0D22">
        <w:rPr>
          <w:rFonts w:eastAsiaTheme="majorEastAsia" w:cs="Times New Roman"/>
          <w14:ligatures w14:val="standardContextual"/>
        </w:rPr>
        <w:t>.).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90" w14:textId="77777777" w:rsidR="00132289" w:rsidRPr="00AF0D22" w:rsidRDefault="00132289" w:rsidP="00132289">
      <w:pPr>
        <w:ind w:left="360"/>
        <w:jc w:val="both"/>
        <w:rPr>
          <w:rFonts w:eastAsiaTheme="majorEastAsia" w:cs="Times New Roman"/>
          <w:caps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provide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his/her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name,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address,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phone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number.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information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gives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card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which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contains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unique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id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present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card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anything.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91" w14:textId="77777777" w:rsidR="00351C41" w:rsidRPr="00AF0D22" w:rsidRDefault="00132289" w:rsidP="00132289">
      <w:pPr>
        <w:ind w:left="360"/>
        <w:jc w:val="both"/>
        <w:rPr>
          <w:rFonts w:cs="Times New Roman"/>
        </w:rPr>
      </w:pPr>
      <w:r w:rsidRPr="00AF0D22">
        <w:rPr>
          <w:rFonts w:eastAsiaTheme="majorEastAsia" w:cs="Times New Roman"/>
          <w14:ligatures w14:val="standardContextual"/>
        </w:rPr>
        <w:t>Movie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dvds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period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game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 </w:t>
      </w:r>
      <w:r w:rsidRPr="00202146">
        <w:rPr>
          <w:rFonts w:eastAsiaTheme="majorEastAsia" w:cs="Times New Roman"/>
          <w:highlight w:val="green"/>
          <w14:ligatures w14:val="standardContextual"/>
        </w:rPr>
        <w:t>disks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are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period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specified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movie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dvd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extra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each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period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fraction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thereof)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late;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likewise,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game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extra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charge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each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period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fraction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thereof)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rental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periods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prices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are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established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by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management,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different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movies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for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games</w:t>
      </w:r>
      <w:r w:rsidRPr="00AF0D22">
        <w:rPr>
          <w:rFonts w:eastAsiaTheme="majorEastAsia" w:cs="Times New Roman"/>
          <w14:ligatures w14:val="standardContextual"/>
        </w:rPr>
        <w:t>.)</w:t>
      </w:r>
      <w:r w:rsidR="00E367D1" w:rsidRPr="00AF0D22">
        <w:rPr>
          <w:rFonts w:cs="Times New Roman"/>
        </w:rPr>
        <w:t xml:space="preserve">   </w:t>
      </w:r>
    </w:p>
    <w:p w14:paraId="09CE6C92" w14:textId="36040629" w:rsidR="00013C7F" w:rsidRPr="00AF0D22" w:rsidRDefault="00013C7F" w:rsidP="00013C7F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DVDs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game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available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rental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displayed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their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boxes.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Each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unique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items,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</w:t>
      </w:r>
      <w:r w:rsidR="00F407EB">
        <w:rPr>
          <w:rFonts w:eastAsiaTheme="majorEastAsia" w:cs="Times New Roman"/>
          <w14:ligatures w14:val="standardContextual"/>
        </w:rPr>
        <w:t>k</w:t>
      </w:r>
      <w:r w:rsidRPr="00AF0D22">
        <w:rPr>
          <w:rFonts w:eastAsiaTheme="majorEastAsia" w:cs="Times New Roman"/>
          <w14:ligatures w14:val="standardContextual"/>
        </w:rPr>
        <w:t>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brings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it/them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who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customer’s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customer’s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card,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DVD/disk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number(s)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box(es).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When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all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have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entered,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system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will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calculate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total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charge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owed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clerk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will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collect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it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from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future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improvement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use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bar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code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scanner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to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scan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customer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cards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and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DVD/disk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ID</w:t>
      </w:r>
      <w:r w:rsidR="00E367D1" w:rsidRPr="00202146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202146">
        <w:rPr>
          <w:rFonts w:eastAsiaTheme="majorEastAsia" w:cs="Times New Roman"/>
          <w:highlight w:val="green"/>
          <w14:ligatures w14:val="standardContextual"/>
        </w:rPr>
        <w:t>numbers</w:t>
      </w:r>
      <w:r w:rsidRPr="00AF0D22">
        <w:rPr>
          <w:rFonts w:eastAsiaTheme="majorEastAsia" w:cs="Times New Roman"/>
          <w14:ligatures w14:val="standardContextual"/>
        </w:rPr>
        <w:t>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but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now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depends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typing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appropriate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numbers.)</w:t>
      </w:r>
    </w:p>
    <w:p w14:paraId="09CE6C94" w14:textId="5C418A8D" w:rsidR="00013C7F" w:rsidRPr="00AF0D22" w:rsidRDefault="00013C7F" w:rsidP="00013C7F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DVDs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being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either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handed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placed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box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can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inserted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slot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wall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="009A2FC9">
        <w:rPr>
          <w:rFonts w:eastAsiaTheme="majorEastAsia" w:cs="Times New Roman"/>
          <w14:ligatures w14:val="standardContextual"/>
        </w:rPr>
        <w:t>/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closed.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In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any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case,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a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clerk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must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enter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ID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number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of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each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DVD/disk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that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has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been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returned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into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the</w:t>
      </w:r>
      <w:r w:rsidR="00E367D1" w:rsidRPr="00043598">
        <w:rPr>
          <w:rFonts w:eastAsiaTheme="majorEastAsia" w:cs="Times New Roman"/>
          <w:highlight w:val="green"/>
          <w14:ligatures w14:val="standardContextual"/>
        </w:rPr>
        <w:t xml:space="preserve"> </w:t>
      </w:r>
      <w:r w:rsidRPr="00043598">
        <w:rPr>
          <w:rFonts w:eastAsiaTheme="majorEastAsia" w:cs="Times New Roman"/>
          <w:highlight w:val="green"/>
          <w14:ligatures w14:val="standardContextual"/>
        </w:rPr>
        <w:t>system</w:t>
      </w:r>
      <w:r w:rsidRPr="00AF0D22">
        <w:rPr>
          <w:rFonts w:eastAsiaTheme="majorEastAsia" w:cs="Times New Roman"/>
          <w14:ligatures w14:val="standardContextual"/>
        </w:rPr>
        <w:t>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course,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does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not</w:t>
      </w:r>
      <w:r w:rsidR="00063B38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need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enter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-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fact,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even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present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items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left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return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slot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night.</w:t>
      </w:r>
    </w:p>
    <w:p w14:paraId="09CE6C95" w14:textId="77777777" w:rsidR="00013C7F" w:rsidRPr="00AF0D22" w:rsidRDefault="00013C7F" w:rsidP="00013C7F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load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data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from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startup,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and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automatically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save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data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disk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shutdown.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96" w14:textId="77777777" w:rsidR="00013C7F" w:rsidRPr="00AF0D22" w:rsidRDefault="00013C7F" w:rsidP="00013C7F">
      <w:pPr>
        <w:ind w:left="360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system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must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ultimately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provide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following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functions.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marked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performed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manager;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those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marked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normally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performed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by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(Note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manager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may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also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perform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clerk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functions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if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he/she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chooses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do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so.).</w:t>
      </w:r>
    </w:p>
    <w:p w14:paraId="09CE6C97" w14:textId="77777777" w:rsidR="0044269D" w:rsidRPr="00AF0D22" w:rsidRDefault="0010311B" w:rsidP="00407AD8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movie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game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98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Rent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and/or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customer.</w:t>
      </w:r>
    </w:p>
    <w:p w14:paraId="09CE6C99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lastRenderedPageBreak/>
        <w:tab/>
      </w:r>
      <w:r w:rsidR="0044269D" w:rsidRPr="00AF0D22">
        <w:rPr>
          <w:rFonts w:cs="Times New Roman"/>
        </w:rPr>
        <w:t>Record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and/or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disks.</w:t>
      </w:r>
    </w:p>
    <w:p w14:paraId="09CE6C9A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status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(title,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checkout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status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[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shelf;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-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so,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whom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due;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-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whom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].)</w:t>
      </w:r>
    </w:p>
    <w:p w14:paraId="09CE6C9B" w14:textId="77777777" w:rsidR="0044269D" w:rsidRPr="00AF0D22" w:rsidRDefault="0010311B" w:rsidP="00407AD8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list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noted)</w:t>
      </w:r>
    </w:p>
    <w:p w14:paraId="09CE6C9C" w14:textId="6D5214CB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new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9D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Modify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stored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9E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Delete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9F" w14:textId="77777777" w:rsidR="0044269D" w:rsidRPr="00AF0D22" w:rsidRDefault="0010311B" w:rsidP="00D908F7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list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movies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games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noted)</w:t>
      </w:r>
    </w:p>
    <w:p w14:paraId="09CE6CA0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new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A1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Delete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A2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Respond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inquiries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-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general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it,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plus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 </w:t>
      </w:r>
      <w:r w:rsidR="0044269D" w:rsidRPr="00AF0D22">
        <w:rPr>
          <w:rFonts w:cs="Times New Roman"/>
        </w:rPr>
        <w:t>copy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now.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A3" w14:textId="77777777" w:rsidR="0044269D" w:rsidRPr="00AF0D22" w:rsidRDefault="0010311B" w:rsidP="00407AD8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Manage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inventory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individual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/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(M)</w:t>
      </w:r>
    </w:p>
    <w:p w14:paraId="09CE6CA4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newly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acquired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disks.</w:t>
      </w:r>
    </w:p>
    <w:p w14:paraId="09CE6CA5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Delete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lost,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damaged,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longer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needed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disk.</w:t>
      </w:r>
    </w:p>
    <w:p w14:paraId="09CE6CA6" w14:textId="77777777" w:rsidR="0044269D" w:rsidRPr="00AF0D22" w:rsidRDefault="0010311B" w:rsidP="00D908F7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092CF4">
        <w:rPr>
          <w:rFonts w:cs="Times New Roman"/>
          <w:highlight w:val="cyan"/>
        </w:rPr>
        <w:t>Manage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records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of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outstanding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late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charges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owed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by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a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customer.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(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C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and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M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as</w:t>
      </w:r>
      <w:r w:rsidR="00E367D1" w:rsidRPr="00092CF4">
        <w:rPr>
          <w:rFonts w:cs="Times New Roman"/>
          <w:highlight w:val="cyan"/>
        </w:rPr>
        <w:t xml:space="preserve"> </w:t>
      </w:r>
      <w:r w:rsidR="0044269D" w:rsidRPr="00092CF4">
        <w:rPr>
          <w:rFonts w:cs="Times New Roman"/>
          <w:highlight w:val="cyan"/>
        </w:rPr>
        <w:t>noted)</w:t>
      </w:r>
      <w:r w:rsidR="00E367D1" w:rsidRPr="00AF0D22">
        <w:rPr>
          <w:rFonts w:cs="Times New Roman"/>
        </w:rPr>
        <w:t xml:space="preserve"> </w:t>
      </w:r>
    </w:p>
    <w:p w14:paraId="09CE6CA7" w14:textId="77777777" w:rsidR="0044269D" w:rsidRPr="00AF0D22" w:rsidRDefault="00D908F7" w:rsidP="00407AD8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44269D" w:rsidRPr="00AF0D22">
        <w:rPr>
          <w:rFonts w:cs="Times New Roman"/>
        </w:rPr>
        <w:t>Add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late.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drop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off</w:t>
      </w:r>
      <w:r w:rsidR="00E367D1" w:rsidRPr="00AF0D22">
        <w:rPr>
          <w:rFonts w:cs="Times New Roman"/>
        </w:rPr>
        <w:t xml:space="preserve">  </w:t>
      </w:r>
      <w:r w:rsidR="0044269D" w:rsidRPr="00AF0D22">
        <w:rPr>
          <w:rFonts w:cs="Times New Roman"/>
        </w:rPr>
        <w:t>returns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without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interacting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with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clerk,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incurred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have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recorded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now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collected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next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time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comes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rental.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However,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present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possible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collect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spot.)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computed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added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automatically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DVD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</w:t>
      </w:r>
      <w:r w:rsidR="0044269D" w:rsidRPr="00E11118">
        <w:rPr>
          <w:rFonts w:cs="Times New Roman"/>
          <w:highlight w:val="green"/>
        </w:rPr>
        <w:t>during</w:t>
      </w:r>
      <w:r w:rsidR="00E367D1" w:rsidRPr="00E11118">
        <w:rPr>
          <w:rFonts w:cs="Times New Roman"/>
          <w:highlight w:val="green"/>
        </w:rPr>
        <w:t xml:space="preserve"> </w:t>
      </w:r>
      <w:r w:rsidR="0044269D" w:rsidRPr="00E11118">
        <w:rPr>
          <w:rFonts w:cs="Times New Roman"/>
          <w:highlight w:val="green"/>
        </w:rPr>
        <w:t>1b</w:t>
      </w:r>
      <w:r w:rsidR="00E367D1" w:rsidRPr="00E11118">
        <w:rPr>
          <w:rFonts w:cs="Times New Roman"/>
          <w:highlight w:val="green"/>
        </w:rPr>
        <w:t xml:space="preserve"> </w:t>
      </w:r>
      <w:r w:rsidR="0044269D" w:rsidRPr="00E11118">
        <w:rPr>
          <w:rFonts w:cs="Times New Roman"/>
          <w:highlight w:val="green"/>
        </w:rPr>
        <w:t>above</w:t>
      </w:r>
      <w:r w:rsidR="0044269D" w:rsidRPr="00AF0D22">
        <w:rPr>
          <w:rFonts w:cs="Times New Roman"/>
        </w:rPr>
        <w:t>)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asked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present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wishes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charge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now.</w:t>
      </w:r>
      <w:r w:rsidR="00E367D1" w:rsidRPr="00AF0D22">
        <w:rPr>
          <w:rFonts w:cs="Times New Roman"/>
        </w:rPr>
        <w:t xml:space="preserve"> </w:t>
      </w:r>
      <w:r w:rsidR="0044269D" w:rsidRPr="00AF0D22">
        <w:rPr>
          <w:rFonts w:cs="Times New Roman"/>
        </w:rPr>
        <w:t>(C)</w:t>
      </w:r>
    </w:p>
    <w:p w14:paraId="09CE6CA8" w14:textId="77777777" w:rsidR="00C336B9" w:rsidRPr="00AF0D22" w:rsidRDefault="0010311B" w:rsidP="00B0714B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Indicate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unpaid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attempts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automatically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customer’s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entered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during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1a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C336B9" w:rsidRPr="00AF0D22">
        <w:rPr>
          <w:rFonts w:cs="Times New Roman"/>
        </w:rPr>
        <w:t>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he/she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wishes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now.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chooses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not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can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still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item)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9" w14:textId="77777777" w:rsidR="00C336B9" w:rsidRPr="00AF0D22" w:rsidRDefault="0010311B" w:rsidP="00A3332D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lastRenderedPageBreak/>
        <w:tab/>
      </w:r>
      <w:r w:rsidR="00C336B9" w:rsidRPr="00AF0D22">
        <w:rPr>
          <w:rFonts w:cs="Times New Roman"/>
        </w:rPr>
        <w:t>Record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payment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owed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option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just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one(s).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part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of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5a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and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5b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C336B9" w:rsidRPr="00AF0D22">
        <w:rPr>
          <w:rFonts w:cs="Times New Roman"/>
        </w:rPr>
        <w:t>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is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also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directly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comes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asks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A" w14:textId="77777777" w:rsidR="00C336B9" w:rsidRPr="00AF0D22" w:rsidRDefault="0010311B" w:rsidP="00A837DD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Respond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inquiries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rented,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due,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returned.)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option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whenever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attempts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collect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</w:t>
      </w:r>
      <w:r w:rsidR="00C336B9" w:rsidRPr="00E11118">
        <w:rPr>
          <w:rFonts w:cs="Times New Roman"/>
          <w:highlight w:val="green"/>
        </w:rPr>
        <w:t>5c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C336B9" w:rsidRPr="00AF0D22">
        <w:rPr>
          <w:rFonts w:cs="Times New Roman"/>
        </w:rPr>
        <w:t>),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also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directly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available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comes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asks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B" w14:textId="77777777" w:rsidR="00C336B9" w:rsidRPr="00AF0D22" w:rsidRDefault="0010311B" w:rsidP="0010311B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Cancel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charge.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(M)</w:t>
      </w:r>
    </w:p>
    <w:p w14:paraId="09CE6CAC" w14:textId="77777777" w:rsidR="00C336B9" w:rsidRPr="00AF0D22" w:rsidRDefault="0010311B" w:rsidP="008D0C3C">
      <w:pPr>
        <w:pStyle w:val="H2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Accept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rented,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filled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“first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come,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first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served”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basis.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(C)</w:t>
      </w:r>
    </w:p>
    <w:p w14:paraId="09CE6CAD" w14:textId="77777777" w:rsidR="00C336B9" w:rsidRPr="00AF0D22" w:rsidRDefault="00736D71" w:rsidP="0010311B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Enter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specific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title.</w:t>
      </w:r>
    </w:p>
    <w:p w14:paraId="09CE6CAE" w14:textId="77777777" w:rsidR="00C336B9" w:rsidRPr="00AF0D22" w:rsidRDefault="00736D71" w:rsidP="003C6E00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Place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newly-returned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“on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hold”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first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(Done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automatically</w:t>
      </w:r>
      <w:r w:rsidR="00E367D1" w:rsidRPr="00AF0D22">
        <w:rPr>
          <w:rFonts w:cs="Times New Roman"/>
        </w:rPr>
        <w:t xml:space="preserve"> </w:t>
      </w:r>
      <w:r w:rsidR="00C336B9" w:rsidRPr="00E11118">
        <w:rPr>
          <w:rFonts w:cs="Times New Roman"/>
          <w:highlight w:val="green"/>
        </w:rPr>
        <w:t>during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1b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above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when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a</w:t>
      </w:r>
      <w:r w:rsidR="00E367D1" w:rsidRPr="00E11118">
        <w:rPr>
          <w:rFonts w:cs="Times New Roman"/>
          <w:highlight w:val="green"/>
        </w:rPr>
        <w:t xml:space="preserve"> </w:t>
      </w:r>
      <w:r w:rsidR="00C336B9" w:rsidRPr="00E11118">
        <w:rPr>
          <w:rFonts w:cs="Times New Roman"/>
          <w:highlight w:val="green"/>
        </w:rPr>
        <w:t>DVD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 </w:t>
      </w:r>
      <w:r w:rsidR="00C336B9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outstanding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clerk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name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phone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phone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let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him/her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know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in.)</w:t>
      </w:r>
    </w:p>
    <w:p w14:paraId="09CE6CAF" w14:textId="77777777" w:rsidR="00C336B9" w:rsidRPr="00AF0D22" w:rsidRDefault="00736D71" w:rsidP="0084766F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Cancel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reservation.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initiated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time,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need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whom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placed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cannot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contacted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doesn't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case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next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list,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general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stock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none.)</w:t>
      </w:r>
    </w:p>
    <w:p w14:paraId="09CE6CB0" w14:textId="77777777" w:rsidR="00C336B9" w:rsidRPr="00AF0D22" w:rsidRDefault="00736D71" w:rsidP="005A30E0">
      <w:pPr>
        <w:pStyle w:val="H2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Produce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management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upon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request,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following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with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following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reported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customer: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(M)</w:t>
      </w:r>
    </w:p>
    <w:p w14:paraId="09CE6CB1" w14:textId="77777777" w:rsidR="00C336B9" w:rsidRPr="00AF0D22" w:rsidRDefault="00A676DD" w:rsidP="00A676DD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Name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other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basic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(e.g.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address,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phone)</w:t>
      </w:r>
    </w:p>
    <w:p w14:paraId="09CE6CB2" w14:textId="77777777" w:rsidR="00C336B9" w:rsidRPr="00AF0D22" w:rsidRDefault="00A676DD" w:rsidP="00A676DD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Total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DVDs/disks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has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out</w:t>
      </w:r>
    </w:p>
    <w:p w14:paraId="09CE6CB3" w14:textId="77777777" w:rsidR="00A676DD" w:rsidRPr="00AF0D22" w:rsidRDefault="00A676DD" w:rsidP="00C7476E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overdue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DVDs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disks.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line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including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supposed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due.</w:t>
      </w:r>
    </w:p>
    <w:p w14:paraId="09CE6CB4" w14:textId="77777777" w:rsidR="00A676DD" w:rsidRPr="00AF0D22" w:rsidRDefault="00A676DD" w:rsidP="009F19BE">
      <w:pPr>
        <w:pStyle w:val="H3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owed.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line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including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late,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due,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date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was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actually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returned,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amount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fine.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addition,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customer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owes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one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total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amount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fines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shown.</w:t>
      </w:r>
    </w:p>
    <w:p w14:paraId="09CE6CB5" w14:textId="77777777" w:rsidR="00C336B9" w:rsidRPr="00AF0D22" w:rsidRDefault="00C336B9" w:rsidP="00A676DD">
      <w:pPr>
        <w:ind w:left="567"/>
        <w:rPr>
          <w:rFonts w:cs="Times New Roman"/>
        </w:rPr>
      </w:pPr>
      <w:r w:rsidRPr="00AF0D22">
        <w:rPr>
          <w:rFonts w:cs="Times New Roman"/>
        </w:rPr>
        <w:lastRenderedPageBreak/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manager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must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able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choose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produce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such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</w:p>
    <w:p w14:paraId="09CE6CB6" w14:textId="77777777" w:rsidR="00C336B9" w:rsidRPr="00AF0D22" w:rsidRDefault="00C336B9" w:rsidP="00A676DD">
      <w:pPr>
        <w:pStyle w:val="ListParagraph"/>
        <w:numPr>
          <w:ilvl w:val="0"/>
          <w:numId w:val="41"/>
        </w:numPr>
        <w:ind w:left="1418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All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customers.</w:t>
      </w:r>
    </w:p>
    <w:p w14:paraId="09CE6CB7" w14:textId="77777777" w:rsidR="00C336B9" w:rsidRPr="00AF0D22" w:rsidRDefault="00C336B9" w:rsidP="00A676DD">
      <w:pPr>
        <w:pStyle w:val="ListParagraph"/>
        <w:numPr>
          <w:ilvl w:val="0"/>
          <w:numId w:val="41"/>
        </w:numPr>
        <w:ind w:left="1418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Only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have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overdue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items</w:t>
      </w:r>
    </w:p>
    <w:p w14:paraId="09CE6CB8" w14:textId="77777777" w:rsidR="00C336B9" w:rsidRPr="00AF0D22" w:rsidRDefault="00C336B9" w:rsidP="00A676DD">
      <w:pPr>
        <w:pStyle w:val="ListParagraph"/>
        <w:numPr>
          <w:ilvl w:val="0"/>
          <w:numId w:val="41"/>
        </w:numPr>
        <w:ind w:left="1418"/>
        <w:jc w:val="both"/>
        <w:rPr>
          <w:rFonts w:eastAsiaTheme="majorEastAsia" w:cs="Times New Roman"/>
          <w14:ligatures w14:val="standardContextual"/>
        </w:rPr>
      </w:pPr>
      <w:r w:rsidRPr="00AF0D22">
        <w:rPr>
          <w:rFonts w:eastAsiaTheme="majorEastAsia" w:cs="Times New Roman"/>
          <w14:ligatures w14:val="standardContextual"/>
        </w:rPr>
        <w:t>Only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customers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that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owe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one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or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more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late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  <w:r w:rsidRPr="00AF0D22">
        <w:rPr>
          <w:rFonts w:eastAsiaTheme="majorEastAsia" w:cs="Times New Roman"/>
          <w14:ligatures w14:val="standardContextual"/>
        </w:rPr>
        <w:t>fees.</w:t>
      </w:r>
      <w:r w:rsidR="00E367D1" w:rsidRPr="00AF0D22">
        <w:rPr>
          <w:rFonts w:eastAsiaTheme="majorEastAsia" w:cs="Times New Roman"/>
          <w14:ligatures w14:val="standardContextual"/>
        </w:rPr>
        <w:t xml:space="preserve"> </w:t>
      </w:r>
    </w:p>
    <w:p w14:paraId="09CE6CB9" w14:textId="77777777" w:rsidR="00C336B9" w:rsidRPr="00AF0D22" w:rsidRDefault="00A676DD" w:rsidP="00FD3EF1">
      <w:pPr>
        <w:pStyle w:val="H2"/>
        <w:ind w:left="1080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Produce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management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upon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request,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showing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titles,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with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following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title: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(M)</w:t>
      </w:r>
    </w:p>
    <w:p w14:paraId="09CE6CBA" w14:textId="77777777" w:rsidR="0044269D" w:rsidRPr="00AF0D22" w:rsidRDefault="00A676DD" w:rsidP="00A676DD">
      <w:pPr>
        <w:pStyle w:val="H3"/>
        <w:rPr>
          <w:rFonts w:cs="Times New Roman"/>
        </w:rPr>
      </w:pPr>
      <w:r w:rsidRPr="00AF0D22">
        <w:rPr>
          <w:rFonts w:cs="Times New Roman"/>
        </w:rPr>
        <w:tab/>
      </w:r>
      <w:r w:rsidR="00C336B9" w:rsidRPr="00AF0D22">
        <w:rPr>
          <w:rFonts w:cs="Times New Roman"/>
        </w:rPr>
        <w:t>Name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other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basic</w:t>
      </w:r>
      <w:r w:rsidR="00E367D1" w:rsidRPr="00AF0D22">
        <w:rPr>
          <w:rFonts w:cs="Times New Roman"/>
        </w:rPr>
        <w:t xml:space="preserve"> </w:t>
      </w:r>
      <w:r w:rsidR="00C336B9" w:rsidRPr="00AF0D22">
        <w:rPr>
          <w:rFonts w:cs="Times New Roman"/>
        </w:rPr>
        <w:t>information.</w:t>
      </w:r>
    </w:p>
    <w:p w14:paraId="09CE6CBB" w14:textId="77777777" w:rsidR="00A676DD" w:rsidRPr="00AF0D22" w:rsidRDefault="00A676DD" w:rsidP="00801205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Total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owned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(should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equal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sum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next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three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each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should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also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separately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reported)</w:t>
      </w:r>
    </w:p>
    <w:p w14:paraId="09CE6CBC" w14:textId="77777777" w:rsidR="00A676DD" w:rsidRPr="00AF0D22" w:rsidRDefault="00A676DD" w:rsidP="00A676DD">
      <w:pPr>
        <w:pStyle w:val="H3"/>
        <w:numPr>
          <w:ilvl w:val="2"/>
          <w:numId w:val="42"/>
        </w:numPr>
        <w:ind w:left="1418"/>
        <w:rPr>
          <w:rFonts w:cs="Times New Roman"/>
        </w:rPr>
      </w:pP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out</w:t>
      </w:r>
    </w:p>
    <w:p w14:paraId="09CE6CBD" w14:textId="77777777" w:rsidR="00A676DD" w:rsidRPr="00AF0D22" w:rsidRDefault="00A676DD" w:rsidP="00A676DD">
      <w:pPr>
        <w:pStyle w:val="H3"/>
        <w:numPr>
          <w:ilvl w:val="2"/>
          <w:numId w:val="42"/>
        </w:numPr>
        <w:ind w:left="1418"/>
        <w:rPr>
          <w:rFonts w:cs="Times New Roman"/>
        </w:rPr>
      </w:pP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hold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some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customer</w:t>
      </w:r>
    </w:p>
    <w:p w14:paraId="09CE6CBE" w14:textId="77777777" w:rsidR="00A676DD" w:rsidRPr="00AF0D22" w:rsidRDefault="00A676DD" w:rsidP="00A676DD">
      <w:pPr>
        <w:pStyle w:val="H3"/>
        <w:numPr>
          <w:ilvl w:val="2"/>
          <w:numId w:val="42"/>
        </w:numPr>
        <w:ind w:left="1418"/>
        <w:rPr>
          <w:rFonts w:cs="Times New Roman"/>
        </w:rPr>
      </w:pPr>
      <w:r w:rsidRPr="00AF0D22">
        <w:rPr>
          <w:rFonts w:cs="Times New Roman"/>
        </w:rPr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stock</w:t>
      </w:r>
      <w:r w:rsidR="00E367D1" w:rsidRPr="00AF0D22">
        <w:rPr>
          <w:rFonts w:cs="Times New Roman"/>
        </w:rPr>
        <w:t xml:space="preserve"> </w:t>
      </w:r>
    </w:p>
    <w:p w14:paraId="09CE6CBF" w14:textId="77777777" w:rsidR="00A676DD" w:rsidRPr="00AF0D22" w:rsidRDefault="00A676DD" w:rsidP="006F2B29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Number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reservations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pending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purpose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report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help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management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decide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whether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buy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more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given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sell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some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copies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when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interest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renting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title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declines.</w:t>
      </w:r>
    </w:p>
    <w:p w14:paraId="09CE6CC0" w14:textId="77777777" w:rsidR="00A676DD" w:rsidRPr="00AF0D22" w:rsidRDefault="00A676DD" w:rsidP="0042351E">
      <w:pPr>
        <w:pStyle w:val="H2"/>
        <w:rPr>
          <w:rFonts w:cs="Times New Roman"/>
        </w:rPr>
      </w:pPr>
      <w:r w:rsidRPr="00AF0D22">
        <w:rPr>
          <w:rFonts w:cs="Times New Roman"/>
        </w:rPr>
        <w:tab/>
        <w:t>Miscellaneous.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These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changes,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once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made,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apply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subsequent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but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not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ones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that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are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currently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outstanding.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(M)</w:t>
      </w:r>
    </w:p>
    <w:p w14:paraId="09CE6CC1" w14:textId="77777777" w:rsidR="00A676DD" w:rsidRPr="00AF0D22" w:rsidRDefault="00A676DD" w:rsidP="00A676DD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Set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rate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class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(movie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video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game.)</w:t>
      </w:r>
    </w:p>
    <w:p w14:paraId="09CE6CC2" w14:textId="77777777" w:rsidR="00A676DD" w:rsidRPr="00AF0D22" w:rsidRDefault="00A676DD" w:rsidP="00A676DD">
      <w:pPr>
        <w:pStyle w:val="H3"/>
        <w:rPr>
          <w:rFonts w:cs="Times New Roman"/>
        </w:rPr>
      </w:pPr>
      <w:r w:rsidRPr="00AF0D22">
        <w:rPr>
          <w:rFonts w:cs="Times New Roman"/>
        </w:rPr>
        <w:tab/>
        <w:t>Set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period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for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particular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class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item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(movie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or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video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game)</w:t>
      </w:r>
    </w:p>
    <w:p w14:paraId="09CE6CC3" w14:textId="77777777" w:rsidR="00A676DD" w:rsidRPr="00AF0D22" w:rsidRDefault="00A676DD" w:rsidP="00CE3E94">
      <w:pPr>
        <w:pStyle w:val="H2"/>
        <w:rPr>
          <w:rFonts w:cs="Times New Roman"/>
        </w:rPr>
      </w:pPr>
      <w:r w:rsidRPr="00AF0D22">
        <w:rPr>
          <w:rFonts w:cs="Times New Roman"/>
        </w:rPr>
        <w:tab/>
        <w:t>Manually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save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all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any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time.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(This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addition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automatic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save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disk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which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occurs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shutdown)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(C)</w:t>
      </w:r>
    </w:p>
    <w:p w14:paraId="09CE6CC4" w14:textId="77777777" w:rsidR="00A676DD" w:rsidRPr="00AF0D22" w:rsidRDefault="00A676DD" w:rsidP="00A676DD">
      <w:pPr>
        <w:pStyle w:val="H3"/>
        <w:numPr>
          <w:ilvl w:val="0"/>
          <w:numId w:val="0"/>
        </w:numPr>
        <w:ind w:left="567"/>
        <w:rPr>
          <w:rFonts w:cs="Times New Roman"/>
        </w:rPr>
      </w:pP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course,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information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about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customers,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inventory,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rentals,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late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charges,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and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reservations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will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need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to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preserved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between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program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runs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through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some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sort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of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persistence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mechanism.</w:t>
      </w:r>
    </w:p>
    <w:p w14:paraId="09CE6CC5" w14:textId="77777777" w:rsidR="00CF313F" w:rsidRPr="00AF0D22" w:rsidRDefault="00CF313F" w:rsidP="00A676DD">
      <w:pPr>
        <w:pStyle w:val="H3"/>
        <w:numPr>
          <w:ilvl w:val="0"/>
          <w:numId w:val="0"/>
        </w:numPr>
        <w:ind w:left="567"/>
        <w:rPr>
          <w:rFonts w:cs="Times New Roman"/>
        </w:rPr>
      </w:pPr>
    </w:p>
    <w:p w14:paraId="09CE6CC6" w14:textId="77777777" w:rsidR="00CF313F" w:rsidRPr="00AF0D22" w:rsidRDefault="00CF313F" w:rsidP="00CF313F">
      <w:pPr>
        <w:pStyle w:val="H1"/>
        <w:rPr>
          <w:rFonts w:cs="Times New Roman"/>
        </w:rPr>
      </w:pPr>
      <w:bookmarkStart w:id="2" w:name="_Toc434053798"/>
      <w:r w:rsidRPr="00AF0D22">
        <w:rPr>
          <w:rFonts w:cs="Times New Roman"/>
          <w:noProof/>
          <w:w w:val="95"/>
        </w:rPr>
        <w:t>INCREMENTAL</w:t>
      </w:r>
      <w:r w:rsidR="00E367D1" w:rsidRPr="00AF0D22">
        <w:rPr>
          <w:rFonts w:cs="Times New Roman"/>
          <w:noProof/>
        </w:rPr>
        <w:t xml:space="preserve"> </w:t>
      </w:r>
      <w:r w:rsidRPr="00AF0D22">
        <w:rPr>
          <w:rFonts w:cs="Times New Roman"/>
          <w:noProof/>
          <w:w w:val="95"/>
        </w:rPr>
        <w:t>DEVELOPMENT</w:t>
      </w:r>
      <w:bookmarkEnd w:id="2"/>
    </w:p>
    <w:p w14:paraId="09CE6CC7" w14:textId="77777777" w:rsidR="00E367D1" w:rsidRPr="00AF0D22" w:rsidRDefault="00E367D1" w:rsidP="00E367D1">
      <w:pPr>
        <w:rPr>
          <w:rFonts w:cs="Times New Roman"/>
        </w:rPr>
      </w:pPr>
      <w:r w:rsidRPr="00AF0D22">
        <w:rPr>
          <w:rFonts w:cs="Times New Roman"/>
          <w:noProof/>
        </w:rPr>
        <w:t>Because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developing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whole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as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described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above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could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daunting,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project r</w:t>
      </w:r>
      <w:r w:rsidRPr="00AF0D22">
        <w:rPr>
          <w:rFonts w:cs="Times New Roman"/>
          <w:noProof/>
        </w:rPr>
        <w:t>equirements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have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been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divided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  <w:spacing w:val="-1"/>
        </w:rPr>
        <w:t>into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several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  <w:spacing w:val="-1"/>
        </w:rPr>
        <w:t>iterations:</w:t>
      </w:r>
    </w:p>
    <w:p w14:paraId="09CE6CC8" w14:textId="77777777" w:rsidR="00E367D1" w:rsidRPr="00AF0D22" w:rsidRDefault="00E367D1" w:rsidP="00BD03F1">
      <w:pPr>
        <w:pStyle w:val="H2"/>
        <w:rPr>
          <w:rFonts w:cs="Times New Roman"/>
        </w:rPr>
      </w:pPr>
      <w:r w:rsidRPr="00AF0D22">
        <w:rPr>
          <w:rFonts w:cs="Times New Roman"/>
          <w:noProof/>
        </w:rPr>
        <w:lastRenderedPageBreak/>
        <w:tab/>
      </w:r>
      <w:r w:rsidRPr="00AF0D22">
        <w:rPr>
          <w:rFonts w:cs="Times New Roman"/>
          <w:noProof/>
          <w:spacing w:val="-1"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#1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1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(all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parts);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ability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save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re-load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data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between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program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 xml:space="preserve">runs </w:t>
      </w:r>
      <w:r w:rsidRPr="00AF0D22">
        <w:rPr>
          <w:rFonts w:cs="Times New Roman"/>
          <w:noProof/>
        </w:rPr>
        <w:t>(automatic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at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program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startup/shutdown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plus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manual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via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“Save”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menu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  <w:spacing w:val="-1"/>
        </w:rPr>
        <w:t>option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>–</w:t>
      </w:r>
      <w:r w:rsidRPr="00AF0D22">
        <w:rPr>
          <w:rFonts w:cs="Times New Roman"/>
          <w:noProof/>
          <w:spacing w:val="-2"/>
        </w:rPr>
        <w:t xml:space="preserve"> </w:t>
      </w:r>
      <w:r w:rsidRPr="00AF0D22">
        <w:rPr>
          <w:rFonts w:cs="Times New Roman"/>
          <w:noProof/>
        </w:rPr>
        <w:t xml:space="preserve">requirement 10.)  </w:t>
      </w:r>
      <w:r w:rsidRPr="00AF0D22">
        <w:rPr>
          <w:rFonts w:cs="Times New Roman"/>
          <w:noProof/>
          <w:spacing w:val="-1"/>
        </w:rPr>
        <w:t>(Assume,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iteration,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being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returned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time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checking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late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items comes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later)</w:t>
      </w:r>
    </w:p>
    <w:p w14:paraId="09CE6CC9" w14:textId="77777777" w:rsidR="00E367D1" w:rsidRPr="00AF0D22" w:rsidRDefault="00E367D1" w:rsidP="00E367D1">
      <w:pPr>
        <w:pStyle w:val="H2"/>
        <w:rPr>
          <w:rFonts w:cs="Times New Roman"/>
        </w:rPr>
      </w:pPr>
      <w:r w:rsidRPr="00AF0D22">
        <w:rPr>
          <w:rFonts w:cs="Times New Roman"/>
          <w:noProof/>
          <w:spacing w:val="-1"/>
        </w:rPr>
        <w:tab/>
        <w:t>Iteration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#2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2a,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3a,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4a,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7a-c,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8a-b.</w:t>
      </w:r>
    </w:p>
    <w:p w14:paraId="09CE6CCA" w14:textId="77777777" w:rsidR="00E367D1" w:rsidRPr="00AF0D22" w:rsidRDefault="00E367D1" w:rsidP="00862766">
      <w:pPr>
        <w:pStyle w:val="H2"/>
        <w:rPr>
          <w:rFonts w:cs="Times New Roman"/>
        </w:rPr>
      </w:pPr>
      <w:r w:rsidRPr="00AF0D22">
        <w:rPr>
          <w:rFonts w:cs="Times New Roman"/>
          <w:noProof/>
        </w:rPr>
        <w:tab/>
        <w:t>Iteration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#3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Surprise!</w:t>
      </w:r>
      <w:r w:rsidRPr="00AF0D22">
        <w:rPr>
          <w:rFonts w:cs="Times New Roman"/>
          <w:noProof/>
          <w:spacing w:val="-2"/>
        </w:rPr>
        <w:t xml:space="preserve">  </w:t>
      </w:r>
      <w:r w:rsidRPr="00AF0D22">
        <w:rPr>
          <w:rFonts w:cs="Times New Roman"/>
          <w:noProof/>
          <w:spacing w:val="-1"/>
        </w:rPr>
        <w:t>You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design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implement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some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subset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 xml:space="preserve">remaining </w:t>
      </w:r>
      <w:r w:rsidRPr="00AF0D22">
        <w:rPr>
          <w:rFonts w:cs="Times New Roman"/>
          <w:noProof/>
        </w:rPr>
        <w:t>requirements,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and/or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new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changed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requirements,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specified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later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in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semester.</w:t>
      </w:r>
      <w:r w:rsidRPr="00AF0D22">
        <w:rPr>
          <w:rFonts w:cs="Times New Roman"/>
          <w:noProof/>
          <w:spacing w:val="-4"/>
        </w:rPr>
        <w:t xml:space="preserve">  </w:t>
      </w:r>
      <w:r w:rsidRPr="00AF0D22">
        <w:rPr>
          <w:rFonts w:cs="Times New Roman"/>
          <w:noProof/>
        </w:rPr>
        <w:t>Youwill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assigned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work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with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software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produced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8"/>
        </w:rPr>
        <w:t>by</w:t>
      </w:r>
      <w:r w:rsidRPr="00AF0D22">
        <w:rPr>
          <w:rFonts w:cs="Times New Roman"/>
          <w:noProof/>
          <w:spacing w:val="-16"/>
          <w:u w:val="single"/>
        </w:rPr>
        <w:t xml:space="preserve"> </w:t>
      </w:r>
      <w:r w:rsidRPr="00AF0D22">
        <w:rPr>
          <w:rFonts w:cs="Times New Roman"/>
          <w:noProof/>
          <w:u w:val="single"/>
        </w:rPr>
        <w:t>some other</w:t>
      </w:r>
      <w:r w:rsidRPr="00AF0D22">
        <w:rPr>
          <w:rFonts w:cs="Times New Roman"/>
          <w:noProof/>
          <w:spacing w:val="-6"/>
        </w:rPr>
        <w:t xml:space="preserve"> </w:t>
      </w:r>
      <w:r w:rsidRPr="00AF0D22">
        <w:rPr>
          <w:rFonts w:cs="Times New Roman"/>
          <w:noProof/>
        </w:rPr>
        <w:t>team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iteration,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and will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turn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in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both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modified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brief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written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discussion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how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other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 xml:space="preserve">team’s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design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did/did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not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facilitate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making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changes.</w:t>
      </w:r>
    </w:p>
    <w:p w14:paraId="09CE6CCB" w14:textId="77777777" w:rsidR="005F58B9" w:rsidRPr="00AF0D22" w:rsidRDefault="000C116C" w:rsidP="000C116C">
      <w:pPr>
        <w:rPr>
          <w:rFonts w:cs="Times New Roman"/>
        </w:rPr>
      </w:pPr>
      <w:r w:rsidRPr="00AF0D22">
        <w:rPr>
          <w:rFonts w:cs="Times New Roman"/>
          <w:noProof/>
          <w:spacing w:val="-1"/>
        </w:rPr>
        <w:t>Note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set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1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quite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bit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smaller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than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2.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  <w:spacing w:val="-1"/>
        </w:rPr>
        <w:t xml:space="preserve">The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iteration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central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entire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system.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</w:rPr>
        <w:t>Spend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time needed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get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overall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architecture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/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design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right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;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8"/>
        </w:rPr>
        <w:t>pay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subsequent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 xml:space="preserve">iterations! </w:t>
      </w:r>
      <w:r w:rsidRPr="00AF0D22">
        <w:rPr>
          <w:rFonts w:cs="Times New Roman"/>
          <w:noProof/>
          <w:spacing w:val="-1"/>
        </w:rPr>
        <w:t>Note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quite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number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not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actually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implemented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during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course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 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semester.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goal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the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project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give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experience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developing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software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-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not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 xml:space="preserve">provide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salable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system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fund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trip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Bermuda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during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 xml:space="preserve">break!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simplify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your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life,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professor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furnish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with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code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partially-complete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GUI.</w:t>
      </w:r>
      <w:r w:rsidRPr="00AF0D22">
        <w:rPr>
          <w:rFonts w:cs="Times New Roman"/>
          <w:noProof/>
          <w:spacing w:val="-2"/>
        </w:rPr>
        <w:t xml:space="preserve">  </w:t>
      </w:r>
      <w:r w:rsidRPr="00AF0D22">
        <w:rPr>
          <w:rFonts w:cs="Times New Roman"/>
          <w:noProof/>
        </w:rPr>
        <w:t>The code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given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cover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most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requirements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Iteration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1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project;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but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 have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implement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additional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portions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and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subsequent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iterations.</w:t>
      </w:r>
      <w:r w:rsidRPr="00AF0D22">
        <w:rPr>
          <w:rFonts w:cs="Times New Roman"/>
          <w:noProof/>
          <w:spacing w:val="-2"/>
        </w:rPr>
        <w:t xml:space="preserve">  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  <w:spacing w:val="-1"/>
        </w:rPr>
        <w:t>professor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3"/>
        </w:rPr>
        <w:t xml:space="preserve"> </w:t>
      </w:r>
      <w:r w:rsidRPr="00AF0D22">
        <w:rPr>
          <w:rFonts w:cs="Times New Roman"/>
          <w:noProof/>
        </w:rPr>
        <w:t>also furnish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class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that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make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managing</w:t>
      </w:r>
      <w:r w:rsidRPr="00AF0D22">
        <w:rPr>
          <w:rFonts w:cs="Times New Roman"/>
          <w:noProof/>
          <w:spacing w:val="-3"/>
        </w:rPr>
        <w:t xml:space="preserve">  </w:t>
      </w:r>
      <w:r w:rsidRPr="00AF0D22">
        <w:rPr>
          <w:rFonts w:cs="Times New Roman"/>
          <w:noProof/>
        </w:rPr>
        <w:t>date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information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much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easier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2"/>
        </w:rPr>
        <w:t>plus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  <w:spacing w:val="-1"/>
        </w:rPr>
        <w:t>a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facility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4"/>
        </w:rPr>
        <w:t xml:space="preserve"> </w:t>
      </w:r>
      <w:r w:rsidRPr="00AF0D22">
        <w:rPr>
          <w:rFonts w:cs="Times New Roman"/>
          <w:noProof/>
        </w:rPr>
        <w:t xml:space="preserve">diddling </w:t>
      </w:r>
      <w:r w:rsidRPr="00AF0D22">
        <w:rPr>
          <w:rFonts w:cs="Times New Roman"/>
          <w:noProof/>
          <w:spacing w:val="-1"/>
        </w:rPr>
        <w:t>with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date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facilitate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testing.</w:t>
      </w:r>
      <w:r w:rsidRPr="00AF0D22">
        <w:rPr>
          <w:rFonts w:cs="Times New Roman"/>
          <w:noProof/>
          <w:spacing w:val="-4"/>
        </w:rPr>
        <w:t xml:space="preserve">  </w:t>
      </w:r>
      <w:r w:rsidRPr="00AF0D22">
        <w:rPr>
          <w:rFonts w:cs="Times New Roman"/>
          <w:noProof/>
        </w:rPr>
        <w:t>All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of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this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will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be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available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for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you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2"/>
        </w:rPr>
        <w:t>to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8"/>
        </w:rPr>
        <w:t>copy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>from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  <w:spacing w:val="-1"/>
        </w:rPr>
        <w:t>the</w:t>
      </w:r>
      <w:r w:rsidRPr="00AF0D22">
        <w:rPr>
          <w:rFonts w:cs="Times New Roman"/>
          <w:noProof/>
          <w:spacing w:val="-5"/>
        </w:rPr>
        <w:t xml:space="preserve"> </w:t>
      </w:r>
      <w:r w:rsidRPr="00AF0D22">
        <w:rPr>
          <w:rFonts w:cs="Times New Roman"/>
          <w:noProof/>
        </w:rPr>
        <w:t xml:space="preserve">server. </w:t>
      </w:r>
    </w:p>
    <w:p w14:paraId="09CE6CCC" w14:textId="77777777" w:rsidR="00351C41" w:rsidRPr="00AF0D22" w:rsidRDefault="005F58B9" w:rsidP="00017EB0">
      <w:pPr>
        <w:pStyle w:val="Heading1"/>
        <w:rPr>
          <w:rFonts w:cs="Times New Roman"/>
        </w:rPr>
      </w:pPr>
      <w:bookmarkStart w:id="3" w:name="_Toc434053799"/>
      <w:r w:rsidRPr="00AF0D22">
        <w:rPr>
          <w:rFonts w:cs="Times New Roman"/>
        </w:rPr>
        <w:t>PROJECT</w:t>
      </w:r>
      <w:r w:rsidR="00E367D1" w:rsidRPr="00AF0D22">
        <w:rPr>
          <w:rFonts w:cs="Times New Roman"/>
        </w:rPr>
        <w:t xml:space="preserve"> </w:t>
      </w:r>
      <w:r w:rsidRPr="00AF0D22">
        <w:rPr>
          <w:rFonts w:cs="Times New Roman"/>
        </w:rPr>
        <w:t>MILESTONES</w:t>
      </w:r>
      <w:bookmarkEnd w:id="3"/>
      <w:r w:rsidR="00E367D1" w:rsidRPr="00AF0D22">
        <w:rPr>
          <w:rFonts w:cs="Times New Roman"/>
        </w:rPr>
        <w:t xml:space="preserve"> </w:t>
      </w:r>
    </w:p>
    <w:p w14:paraId="09CE6CCD" w14:textId="77777777" w:rsidR="00280608" w:rsidRPr="00AF0D22" w:rsidRDefault="00280608" w:rsidP="00280608">
      <w:pPr>
        <w:spacing w:after="0" w:line="360" w:lineRule="exact"/>
        <w:ind w:right="54"/>
        <w:jc w:val="both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consist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series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milestones,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turn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portions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work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 xml:space="preserve">for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has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two-part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number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e.g.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1-2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second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 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first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case,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unless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otherwise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noted,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pertains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only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 xml:space="preserve">the 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but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some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include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pertain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 xml:space="preserve">whole </w:t>
      </w:r>
      <w:r w:rsidRPr="00AF0D22">
        <w:rPr>
          <w:rFonts w:cs="Times New Roman"/>
          <w:noProof/>
          <w:color w:val="000000"/>
          <w:spacing w:val="-2"/>
        </w:rPr>
        <w:t>system,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just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part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of.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(Be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careful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which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which).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artifacts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 xml:space="preserve">to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turned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follows:</w:t>
      </w:r>
    </w:p>
    <w:p w14:paraId="09CE6CCE" w14:textId="77777777" w:rsidR="00280608" w:rsidRPr="00AF0D22" w:rsidRDefault="00280608" w:rsidP="00280608">
      <w:pPr>
        <w:rPr>
          <w:rFonts w:cs="Times New Roman"/>
        </w:rPr>
      </w:pPr>
    </w:p>
    <w:p w14:paraId="09CE6CCF" w14:textId="77777777" w:rsidR="00CF313F" w:rsidRPr="00AF0D22" w:rsidRDefault="00CF313F" w:rsidP="000C116C">
      <w:pPr>
        <w:spacing w:after="0" w:line="3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1-1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 xml:space="preserve"> </w:t>
      </w:r>
      <w:r w:rsidR="00E367D1" w:rsidRPr="00AF0D22">
        <w:rPr>
          <w:rFonts w:cs="Times New Roman"/>
          <w:noProof/>
          <w:color w:val="000000"/>
        </w:rPr>
        <w:t xml:space="preserve">   </w:t>
      </w:r>
      <w:r w:rsidR="000C116C" w:rsidRPr="00AF0D22">
        <w:rPr>
          <w:rFonts w:cs="Times New Roman"/>
          <w:noProof/>
          <w:color w:val="000000"/>
        </w:rPr>
        <w:tab/>
      </w:r>
      <w:r w:rsidR="000C116C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Use-case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covering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all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(not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just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1)</w:t>
      </w:r>
    </w:p>
    <w:p w14:paraId="09CE6CD0" w14:textId="77777777" w:rsidR="00CF313F" w:rsidRPr="00AF0D22" w:rsidRDefault="000C116C" w:rsidP="000C116C">
      <w:pPr>
        <w:spacing w:after="0" w:line="26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Flow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events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each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D1" w14:textId="77777777" w:rsidR="00CF313F" w:rsidRPr="00AF0D22" w:rsidRDefault="000C116C" w:rsidP="000C116C">
      <w:pPr>
        <w:spacing w:after="0" w:line="26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D2" w14:textId="77777777" w:rsidR="00CF313F" w:rsidRPr="00AF0D22" w:rsidRDefault="00CF313F" w:rsidP="000C116C">
      <w:pPr>
        <w:spacing w:after="0" w:line="38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1-2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ab/>
      </w:r>
      <w:r w:rsidR="000C116C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Class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showing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10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2"/>
          <w:u w:val="single"/>
        </w:rPr>
        <w:t>entity</w:t>
      </w:r>
      <w:r w:rsidR="00E367D1"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objects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needed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7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all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(not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just</w:t>
      </w:r>
    </w:p>
    <w:p w14:paraId="09CE6CD3" w14:textId="77777777" w:rsidR="00CF313F" w:rsidRPr="00AF0D22" w:rsidRDefault="00CF313F" w:rsidP="000C116C">
      <w:pPr>
        <w:spacing w:after="0" w:line="26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lastRenderedPageBreak/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1)</w:t>
      </w:r>
      <w:r w:rsidR="00E367D1" w:rsidRPr="00AF0D22">
        <w:rPr>
          <w:rFonts w:cs="Times New Roman"/>
          <w:noProof/>
          <w:color w:val="000000"/>
          <w:spacing w:val="-3"/>
        </w:rPr>
        <w:t xml:space="preserve">  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responsible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likely</w:t>
      </w:r>
      <w:r w:rsidR="00E367D1" w:rsidRPr="00AF0D22">
        <w:rPr>
          <w:rFonts w:cs="Times New Roman"/>
          <w:noProof/>
          <w:color w:val="000000"/>
          <w:spacing w:val="-18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2"/>
          <w:u w:val="single"/>
        </w:rPr>
        <w:t>not</w:t>
      </w:r>
      <w:r w:rsidR="00E367D1"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entity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class,</w:t>
      </w:r>
    </w:p>
    <w:p w14:paraId="09CE6CD4" w14:textId="77777777" w:rsidR="00CF313F" w:rsidRPr="00AF0D22" w:rsidRDefault="00CF313F" w:rsidP="000C116C">
      <w:pPr>
        <w:spacing w:after="0" w:line="26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and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therefore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does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need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appear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diagram!</w:t>
      </w:r>
    </w:p>
    <w:p w14:paraId="09CE6CD5" w14:textId="77777777" w:rsidR="00CF313F" w:rsidRPr="00AF0D22" w:rsidRDefault="000C116C" w:rsidP="000C116C">
      <w:pPr>
        <w:spacing w:after="0" w:line="24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</w:rPr>
        <w:t>CRC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cards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involved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done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7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="00CF313F" w:rsidRPr="00AF0D22">
        <w:rPr>
          <w:rFonts w:cs="Times New Roman"/>
          <w:noProof/>
          <w:color w:val="000000"/>
          <w:spacing w:val="-1"/>
        </w:rPr>
        <w:t>(This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will</w:t>
      </w:r>
    </w:p>
    <w:p w14:paraId="09CE6CD6" w14:textId="77777777" w:rsidR="00CF313F" w:rsidRPr="00AF0D22" w:rsidRDefault="00CF313F" w:rsidP="000C116C">
      <w:pPr>
        <w:spacing w:after="0" w:line="26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likely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involve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some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did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appear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entity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class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diagram)</w:t>
      </w:r>
    </w:p>
    <w:p w14:paraId="09CE6CD7" w14:textId="77777777" w:rsidR="00CF313F" w:rsidRPr="00AF0D22" w:rsidRDefault="00CF313F" w:rsidP="000C116C">
      <w:pPr>
        <w:spacing w:after="0" w:line="3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1-3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0C116C" w:rsidRPr="00AF0D22">
        <w:rPr>
          <w:rFonts w:cs="Times New Roman"/>
          <w:noProof/>
          <w:color w:val="000000"/>
        </w:rPr>
        <w:tab/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Sequence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1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</w:p>
    <w:p w14:paraId="09CE6CD8" w14:textId="77777777" w:rsidR="00CF313F" w:rsidRPr="00AF0D22" w:rsidRDefault="000C116C" w:rsidP="000C116C">
      <w:pPr>
        <w:spacing w:after="0" w:line="26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- 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</w:rPr>
        <w:t>Overall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design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GUI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(expressed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as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state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diagram)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covering</w:t>
      </w:r>
      <w:r w:rsidR="00E367D1" w:rsidRPr="00AF0D22">
        <w:rPr>
          <w:rFonts w:cs="Times New Roman"/>
          <w:noProof/>
          <w:color w:val="000000"/>
          <w:spacing w:val="-16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all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-</w:t>
      </w:r>
    </w:p>
    <w:p w14:paraId="09CE6CD9" w14:textId="77777777" w:rsidR="00CF313F" w:rsidRPr="00AF0D22" w:rsidRDefault="00CF313F" w:rsidP="000C116C">
      <w:pPr>
        <w:spacing w:after="0" w:line="260" w:lineRule="exact"/>
        <w:ind w:firstLine="894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(partially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reverse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engineered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from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GUI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furnished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professor,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additions</w:t>
      </w:r>
    </w:p>
    <w:p w14:paraId="09CE6CDA" w14:textId="77777777" w:rsidR="00CF313F" w:rsidRPr="00AF0D22" w:rsidRDefault="00CF313F" w:rsidP="000C116C">
      <w:pPr>
        <w:spacing w:after="0" w:line="240" w:lineRule="exact"/>
        <w:ind w:firstLine="894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remaining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requirements)</w:t>
      </w:r>
    </w:p>
    <w:p w14:paraId="09CE6CDB" w14:textId="77777777" w:rsidR="00CF313F" w:rsidRPr="00AF0D22" w:rsidRDefault="00CF313F" w:rsidP="000C116C">
      <w:pPr>
        <w:spacing w:after="0" w:line="3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1-4</w:t>
      </w:r>
      <w:r w:rsidR="000C116C" w:rsidRPr="00AF0D22">
        <w:rPr>
          <w:rFonts w:cs="Times New Roman"/>
          <w:noProof/>
          <w:color w:val="000000"/>
          <w:spacing w:val="-1"/>
        </w:rPr>
        <w:tab/>
        <w:t xml:space="preserve">- </w:t>
      </w:r>
      <w:r w:rsidRPr="00AF0D22">
        <w:rPr>
          <w:rFonts w:cs="Times New Roman"/>
          <w:noProof/>
          <w:color w:val="000000"/>
          <w:spacing w:val="-1"/>
        </w:rPr>
        <w:t>Tested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="00E367D1"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that,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order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code,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necessary</w:t>
      </w:r>
    </w:p>
    <w:p w14:paraId="09CE6CDC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“hardwire”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the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creation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few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customers,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titles,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DVDs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startup.</w:t>
      </w:r>
      <w:r w:rsidR="00E367D1" w:rsidRPr="00AF0D22">
        <w:rPr>
          <w:rFonts w:cs="Times New Roman"/>
          <w:noProof/>
          <w:color w:val="000000"/>
          <w:spacing w:val="-1"/>
        </w:rPr>
        <w:t xml:space="preserve">  </w:t>
      </w:r>
      <w:r w:rsidRPr="00AF0D22">
        <w:rPr>
          <w:rFonts w:cs="Times New Roman"/>
          <w:noProof/>
          <w:color w:val="000000"/>
        </w:rPr>
        <w:t>The</w:t>
      </w:r>
    </w:p>
    <w:p w14:paraId="09CE6CDD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“status”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report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an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item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correctly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reflect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/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return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operations,</w:t>
      </w:r>
      <w:r w:rsidR="00E367D1"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</w:p>
    <w:p w14:paraId="09CE6CDE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invalid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operations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handled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correctly.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Information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saved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correctly</w:t>
      </w:r>
    </w:p>
    <w:p w14:paraId="09CE6CDF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disk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between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runs.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[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Drop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complete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project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drop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box.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  <w:spacing w:val="-1"/>
        </w:rPr>
        <w:t>Turn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printed</w:t>
      </w:r>
    </w:p>
    <w:p w14:paraId="09CE6CE0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classes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(or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portions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classes)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that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wrote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changed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significantly.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]</w:t>
      </w:r>
    </w:p>
    <w:p w14:paraId="09CE6CE1" w14:textId="77777777" w:rsidR="00CF313F" w:rsidRPr="00AF0D22" w:rsidRDefault="00CF313F" w:rsidP="000C116C">
      <w:pPr>
        <w:spacing w:after="0" w:line="3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2-1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32111F" w:rsidRPr="00AF0D22">
        <w:rPr>
          <w:rFonts w:cs="Times New Roman"/>
          <w:noProof/>
          <w:color w:val="000000"/>
          <w:spacing w:val="-1"/>
        </w:rPr>
        <w:tab/>
        <w:t xml:space="preserve">- </w:t>
      </w:r>
      <w:r w:rsidRPr="00AF0D22">
        <w:rPr>
          <w:rFonts w:cs="Times New Roman"/>
          <w:noProof/>
          <w:color w:val="000000"/>
          <w:spacing w:val="-1"/>
        </w:rPr>
        <w:t>Flows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events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case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9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</w:p>
    <w:p w14:paraId="09CE6CE2" w14:textId="77777777" w:rsidR="00CF313F" w:rsidRPr="00AF0D22" w:rsidRDefault="0032111F" w:rsidP="000C116C">
      <w:pPr>
        <w:spacing w:after="0" w:line="26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3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E3" w14:textId="77777777" w:rsidR="00CF313F" w:rsidRPr="00AF0D22" w:rsidRDefault="0032111F" w:rsidP="000C116C">
      <w:pPr>
        <w:spacing w:after="0" w:line="26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Sequence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diagrams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use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cases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did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0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  <w:u w:val="single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iteration.</w:t>
      </w:r>
    </w:p>
    <w:p w14:paraId="09CE6CE4" w14:textId="77777777" w:rsidR="00CF313F" w:rsidRPr="00AF0D22" w:rsidRDefault="00CF313F" w:rsidP="0032111F">
      <w:pPr>
        <w:spacing w:after="0" w:line="2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2-2</w:t>
      </w:r>
      <w:r w:rsidR="0032111F" w:rsidRPr="00AF0D22">
        <w:rPr>
          <w:rFonts w:cs="Times New Roman"/>
          <w:noProof/>
          <w:color w:val="000000"/>
          <w:spacing w:val="-1"/>
        </w:rPr>
        <w:tab/>
        <w:t xml:space="preserve">- </w:t>
      </w:r>
      <w:r w:rsidRPr="00AF0D22">
        <w:rPr>
          <w:rFonts w:cs="Times New Roman"/>
          <w:noProof/>
          <w:color w:val="000000"/>
          <w:spacing w:val="-1"/>
        </w:rPr>
        <w:t>Add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previously.</w:t>
      </w:r>
      <w:r w:rsidR="00E367D1" w:rsidRPr="00AF0D22">
        <w:rPr>
          <w:rFonts w:cs="Times New Roman"/>
          <w:noProof/>
          <w:color w:val="000000"/>
          <w:spacing w:val="-3"/>
        </w:rPr>
        <w:t xml:space="preserve">   </w:t>
      </w:r>
      <w:r w:rsidRPr="00AF0D22">
        <w:rPr>
          <w:rFonts w:cs="Times New Roman"/>
          <w:noProof/>
          <w:color w:val="000000"/>
          <w:spacing w:val="-1"/>
        </w:rPr>
        <w:t>Of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course,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</w:p>
    <w:p w14:paraId="09CE6CE5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wrote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1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work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correctly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new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code!</w:t>
      </w:r>
    </w:p>
    <w:p w14:paraId="09CE6CE6" w14:textId="77777777" w:rsidR="00CF313F" w:rsidRPr="00AF0D22" w:rsidRDefault="00CF313F" w:rsidP="0032111F">
      <w:pPr>
        <w:spacing w:after="0" w:line="3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2-3</w:t>
      </w:r>
      <w:r w:rsidRPr="00AF0D22">
        <w:rPr>
          <w:rFonts w:cs="Times New Roman"/>
          <w:color w:val="000000"/>
        </w:rPr>
        <w:tab/>
      </w:r>
      <w:r w:rsidR="0032111F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plan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thoroughly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18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both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1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2.</w:t>
      </w:r>
    </w:p>
    <w:p w14:paraId="09CE6CE7" w14:textId="77777777" w:rsidR="00CF313F" w:rsidRPr="00AF0D22" w:rsidRDefault="0032111F" w:rsidP="000C116C">
      <w:pPr>
        <w:spacing w:after="0" w:line="26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report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based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executing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plan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12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u w:val="single"/>
        </w:rPr>
        <w:t>another</w:t>
      </w:r>
      <w:r w:rsidR="00E367D1" w:rsidRPr="00AF0D22">
        <w:rPr>
          <w:rFonts w:cs="Times New Roman"/>
          <w:noProof/>
          <w:color w:val="000000"/>
          <w:u w:val="single"/>
        </w:rPr>
        <w:t xml:space="preserve"> </w:t>
      </w:r>
      <w:r w:rsidR="00CF313F" w:rsidRPr="00AF0D22">
        <w:rPr>
          <w:rFonts w:cs="Times New Roman"/>
          <w:noProof/>
          <w:color w:val="000000"/>
          <w:u w:val="single"/>
        </w:rPr>
        <w:t>team’s</w:t>
      </w:r>
      <w:r w:rsidR="00E367D1" w:rsidRPr="00AF0D22">
        <w:rPr>
          <w:rFonts w:cs="Times New Roman"/>
          <w:noProof/>
          <w:color w:val="000000"/>
          <w:spacing w:val="-5"/>
        </w:rPr>
        <w:t xml:space="preserve"> </w:t>
      </w:r>
      <w:r w:rsidR="00CF313F" w:rsidRPr="00AF0D22">
        <w:rPr>
          <w:rFonts w:cs="Times New Roman"/>
          <w:noProof/>
          <w:color w:val="000000"/>
        </w:rPr>
        <w:t>version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project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="00CF313F" w:rsidRPr="00AF0D22">
        <w:rPr>
          <w:rFonts w:cs="Times New Roman"/>
          <w:noProof/>
          <w:color w:val="000000"/>
        </w:rPr>
        <w:t>(as</w:t>
      </w:r>
    </w:p>
    <w:p w14:paraId="09CE6CE8" w14:textId="77777777" w:rsidR="00CF313F" w:rsidRPr="00AF0D22" w:rsidRDefault="00CF313F" w:rsidP="000C116C">
      <w:pPr>
        <w:spacing w:after="0" w:line="260" w:lineRule="exact"/>
        <w:ind w:firstLine="899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assigned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the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professor)</w:t>
      </w:r>
    </w:p>
    <w:p w14:paraId="09CE6CE9" w14:textId="77777777" w:rsidR="00CF313F" w:rsidRPr="00AF0D22" w:rsidRDefault="00CF313F" w:rsidP="0032111F">
      <w:pPr>
        <w:spacing w:after="0" w:line="240" w:lineRule="exact"/>
        <w:ind w:left="851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(Your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grade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based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16"/>
          <w:u w:val="single"/>
        </w:rPr>
        <w:t xml:space="preserve"> </w:t>
      </w:r>
      <w:r w:rsidRPr="00AF0D22">
        <w:rPr>
          <w:rFonts w:cs="Times New Roman"/>
          <w:noProof/>
          <w:color w:val="000000"/>
          <w:spacing w:val="-1"/>
          <w:u w:val="single"/>
        </w:rPr>
        <w:t>both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thoroughness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plan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="0032111F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4"/>
          <w:u w:val="single"/>
        </w:rPr>
        <w:t xml:space="preserve"> </w:t>
      </w:r>
      <w:r w:rsidRPr="00AF0D22">
        <w:rPr>
          <w:rFonts w:cs="Times New Roman"/>
          <w:noProof/>
          <w:color w:val="000000"/>
          <w:u w:val="single"/>
        </w:rPr>
        <w:t>and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on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correctness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revealed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another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team’s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it.)</w:t>
      </w:r>
    </w:p>
    <w:p w14:paraId="09CE6CEA" w14:textId="77777777" w:rsidR="00CF313F" w:rsidRPr="00AF0D22" w:rsidRDefault="00CF313F" w:rsidP="0032111F">
      <w:pPr>
        <w:spacing w:after="0" w:line="38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3-1</w:t>
      </w:r>
      <w:r w:rsidRPr="00AF0D22">
        <w:rPr>
          <w:rFonts w:cs="Times New Roman"/>
          <w:color w:val="000000"/>
        </w:rPr>
        <w:tab/>
      </w:r>
      <w:r w:rsidRPr="00AF0D22">
        <w:rPr>
          <w:rFonts w:cs="Times New Roman"/>
          <w:noProof/>
          <w:color w:val="000000"/>
          <w:spacing w:val="-1"/>
        </w:rPr>
        <w:t>(To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announced)</w:t>
      </w:r>
    </w:p>
    <w:p w14:paraId="09CE6CEB" w14:textId="77777777" w:rsidR="00CF313F" w:rsidRPr="00AF0D22" w:rsidRDefault="00CF313F" w:rsidP="0032111F">
      <w:pPr>
        <w:spacing w:after="0" w:line="36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3-2</w:t>
      </w:r>
      <w:r w:rsidRPr="00AF0D22">
        <w:rPr>
          <w:rFonts w:cs="Times New Roman"/>
          <w:color w:val="000000"/>
        </w:rPr>
        <w:tab/>
      </w:r>
      <w:r w:rsidR="0032111F"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Add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tested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written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team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whose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="00E367D1"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are</w:t>
      </w:r>
    </w:p>
    <w:p w14:paraId="09CE6CEC" w14:textId="77777777" w:rsidR="00CF313F" w:rsidRPr="00AF0D22" w:rsidRDefault="00CF313F" w:rsidP="000C116C">
      <w:pPr>
        <w:spacing w:after="0" w:line="240" w:lineRule="exact"/>
        <w:ind w:firstLine="88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modifying.</w:t>
      </w:r>
      <w:r w:rsidR="00E367D1" w:rsidRPr="00AF0D22">
        <w:rPr>
          <w:rFonts w:cs="Times New Roman"/>
          <w:noProof/>
          <w:color w:val="000000"/>
          <w:spacing w:val="-2"/>
        </w:rPr>
        <w:t xml:space="preserve">   </w:t>
      </w:r>
      <w:r w:rsidRPr="00AF0D22">
        <w:rPr>
          <w:rFonts w:cs="Times New Roman"/>
          <w:noProof/>
          <w:color w:val="000000"/>
          <w:spacing w:val="-1"/>
        </w:rPr>
        <w:t>Of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course,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modified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code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still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work</w:t>
      </w:r>
      <w:r w:rsidR="00E367D1"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correctly!</w:t>
      </w:r>
    </w:p>
    <w:p w14:paraId="09CE6CED" w14:textId="77777777" w:rsidR="00CF313F" w:rsidRPr="00AF0D22" w:rsidRDefault="0032111F" w:rsidP="000C116C">
      <w:pPr>
        <w:spacing w:after="0" w:line="240" w:lineRule="exact"/>
        <w:ind w:firstLine="72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-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Test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report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showing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the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1"/>
        </w:rPr>
        <w:t>results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of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testing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  <w:spacing w:val="-2"/>
        </w:rPr>
        <w:t>your</w:t>
      </w:r>
      <w:r w:rsidR="00E367D1" w:rsidRPr="00AF0D22">
        <w:rPr>
          <w:rFonts w:cs="Times New Roman"/>
          <w:noProof/>
          <w:color w:val="000000"/>
          <w:spacing w:val="-2"/>
        </w:rPr>
        <w:t xml:space="preserve"> </w:t>
      </w:r>
      <w:r w:rsidR="00CF313F" w:rsidRPr="00AF0D22">
        <w:rPr>
          <w:rFonts w:cs="Times New Roman"/>
          <w:noProof/>
          <w:color w:val="000000"/>
        </w:rPr>
        <w:t>modifications.</w:t>
      </w:r>
    </w:p>
    <w:p w14:paraId="09CE6CEE" w14:textId="77777777" w:rsidR="00CF313F" w:rsidRPr="00AF0D22" w:rsidRDefault="007C5FAC" w:rsidP="00CF313F">
      <w:pPr>
        <w:rPr>
          <w:rFonts w:cs="Times New Roman"/>
          <w:b/>
        </w:rPr>
      </w:pPr>
      <w:r w:rsidRPr="00AF0D22">
        <w:rPr>
          <w:rFonts w:cs="Times New Roman"/>
          <w:b/>
        </w:rPr>
        <w:t>Notes:</w:t>
      </w:r>
    </w:p>
    <w:p w14:paraId="09CE6CEF" w14:textId="77777777" w:rsidR="007C5FAC" w:rsidRPr="00AF0D22" w:rsidRDefault="007C5FAC" w:rsidP="007C5FAC">
      <w:pPr>
        <w:spacing w:after="0" w:line="240" w:lineRule="exact"/>
        <w:rPr>
          <w:rFonts w:cs="Times New Roman"/>
          <w:noProof/>
          <w:color w:val="000000"/>
          <w:spacing w:val="-3"/>
        </w:rPr>
      </w:pPr>
      <w:r w:rsidRPr="00AF0D22">
        <w:rPr>
          <w:rFonts w:cs="Times New Roman"/>
          <w:noProof/>
          <w:color w:val="000000"/>
        </w:rPr>
        <w:lastRenderedPageBreak/>
        <w:t>Work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each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milestone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submitted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2"/>
        </w:rPr>
        <w:t xml:space="preserve"> paper </w:t>
      </w:r>
      <w:r w:rsidRPr="00AF0D22">
        <w:rPr>
          <w:rFonts w:cs="Times New Roman"/>
          <w:noProof/>
          <w:color w:val="000000"/>
        </w:rPr>
        <w:t>form</w:t>
      </w:r>
      <w:r w:rsidRPr="00AF0D22">
        <w:rPr>
          <w:rFonts w:cs="Times New Roman"/>
          <w:noProof/>
          <w:color w:val="000000"/>
          <w:spacing w:val="-2"/>
        </w:rPr>
        <w:t xml:space="preserve"> plus </w:t>
      </w:r>
      <w:r w:rsidRPr="00AF0D22">
        <w:rPr>
          <w:rFonts w:cs="Times New Roman"/>
          <w:noProof/>
          <w:color w:val="000000"/>
        </w:rPr>
        <w:t>electronic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form.</w:t>
      </w:r>
      <w:r w:rsidRPr="00AF0D22">
        <w:rPr>
          <w:rFonts w:cs="Times New Roman"/>
          <w:noProof/>
          <w:color w:val="000000"/>
          <w:spacing w:val="-2"/>
        </w:rPr>
        <w:t xml:space="preserve">   </w:t>
      </w:r>
      <w:r w:rsidRPr="00AF0D22">
        <w:rPr>
          <w:rFonts w:cs="Times New Roman"/>
          <w:noProof/>
          <w:color w:val="000000"/>
        </w:rPr>
        <w:t>Documents should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produced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format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can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freely-available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reader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(e.g.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pdf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html,) and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diagrams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produced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appropriate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modeling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drawing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tools,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 xml:space="preserve">extent </w:t>
      </w:r>
      <w:r w:rsidRPr="00AF0D22">
        <w:rPr>
          <w:rFonts w:cs="Times New Roman"/>
          <w:noProof/>
          <w:color w:val="000000"/>
          <w:spacing w:val="-1"/>
        </w:rPr>
        <w:t>possible.</w:t>
      </w:r>
      <w:r w:rsidRPr="00AF0D22">
        <w:rPr>
          <w:rFonts w:cs="Times New Roman"/>
          <w:noProof/>
          <w:color w:val="000000"/>
          <w:spacing w:val="-3"/>
        </w:rPr>
        <w:t xml:space="preserve">   </w:t>
      </w:r>
    </w:p>
    <w:p w14:paraId="09CE6CF0" w14:textId="77777777" w:rsidR="007C5FAC" w:rsidRPr="00AF0D22" w:rsidRDefault="007C5FAC" w:rsidP="007C5FAC">
      <w:pPr>
        <w:spacing w:after="0" w:line="240" w:lineRule="exact"/>
        <w:rPr>
          <w:rFonts w:cs="Times New Roman"/>
          <w:noProof/>
          <w:color w:val="000000"/>
          <w:spacing w:val="-3"/>
        </w:rPr>
      </w:pPr>
    </w:p>
    <w:p w14:paraId="09CE6CF1" w14:textId="77777777" w:rsidR="007C5FAC" w:rsidRPr="00AF0D22" w:rsidRDefault="007C5FAC" w:rsidP="007C5FAC">
      <w:pPr>
        <w:pStyle w:val="H1"/>
        <w:rPr>
          <w:rFonts w:cs="Times New Roman"/>
          <w:noProof/>
          <w:w w:val="95"/>
        </w:rPr>
      </w:pPr>
      <w:r w:rsidRPr="00AF0D22">
        <w:rPr>
          <w:rFonts w:cs="Times New Roman"/>
          <w:noProof/>
          <w:w w:val="95"/>
        </w:rPr>
        <w:t>Implementation Notes</w:t>
      </w:r>
    </w:p>
    <w:p w14:paraId="09CE6CF2" w14:textId="77777777" w:rsidR="006658F9" w:rsidRPr="00AF0D22" w:rsidRDefault="006658F9" w:rsidP="007C5FAC">
      <w:pPr>
        <w:pStyle w:val="H1"/>
        <w:rPr>
          <w:rFonts w:cs="Times New Roman"/>
          <w:noProof/>
          <w:w w:val="95"/>
        </w:rPr>
      </w:pPr>
    </w:p>
    <w:p w14:paraId="09CE6CF3" w14:textId="77777777" w:rsidR="007C5FAC" w:rsidRPr="00AF0D22" w:rsidRDefault="007C5FAC" w:rsidP="007C5FAC">
      <w:pPr>
        <w:spacing w:after="0" w:line="24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1.  </w:t>
      </w:r>
      <w:r w:rsidRPr="00AF0D22">
        <w:rPr>
          <w:rFonts w:cs="Times New Roman"/>
          <w:noProof/>
          <w:color w:val="000000"/>
          <w:spacing w:val="-1"/>
        </w:rPr>
        <w:t>Use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b/>
          <w:noProof/>
          <w:color w:val="000000"/>
        </w:rPr>
        <w:t>serialization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provide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persistence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data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needs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saved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between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</w:t>
      </w:r>
    </w:p>
    <w:p w14:paraId="09CE6CF4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runs.</w:t>
      </w:r>
      <w:r w:rsidRPr="00AF0D22">
        <w:rPr>
          <w:rFonts w:cs="Times New Roman"/>
          <w:noProof/>
          <w:color w:val="000000"/>
          <w:spacing w:val="-1"/>
        </w:rPr>
        <w:t xml:space="preserve">  </w:t>
      </w:r>
      <w:r w:rsidRPr="00AF0D22">
        <w:rPr>
          <w:rFonts w:cs="Times New Roman"/>
          <w:noProof/>
          <w:color w:val="000000"/>
        </w:rPr>
        <w:t>There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no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need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provide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multiple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data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files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</w:rPr>
        <w:t>therefore,</w:t>
      </w:r>
      <w:r w:rsidRPr="00AF0D22">
        <w:rPr>
          <w:rFonts w:cs="Times New Roman"/>
          <w:noProof/>
          <w:color w:val="000000"/>
          <w:spacing w:val="-1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1"/>
        </w:rPr>
        <w:t xml:space="preserve"> can </w:t>
      </w:r>
      <w:r w:rsidRPr="00AF0D22">
        <w:rPr>
          <w:rFonts w:cs="Times New Roman"/>
          <w:noProof/>
          <w:color w:val="000000"/>
        </w:rPr>
        <w:t>“hardwire”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</w:p>
    <w:p w14:paraId="09CE6CF5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name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into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program.</w:t>
      </w:r>
    </w:p>
    <w:p w14:paraId="09CE6CF6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a.  When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starts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up,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look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name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initialize</w:t>
      </w:r>
    </w:p>
    <w:p w14:paraId="09CE6CF7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stored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data.</w:t>
      </w:r>
      <w:r w:rsidRPr="00AF0D22">
        <w:rPr>
          <w:rFonts w:cs="Times New Roman"/>
          <w:noProof/>
          <w:color w:val="000000"/>
          <w:spacing w:val="-4"/>
        </w:rPr>
        <w:t xml:space="preserve"> 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file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specified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name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exists,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create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new,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empty</w:t>
      </w:r>
    </w:p>
    <w:p w14:paraId="09CE6CF8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internal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</w:rPr>
        <w:t>database.</w:t>
      </w:r>
    </w:p>
    <w:p w14:paraId="09CE6CF9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b. When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quits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program,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first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write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internal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database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</w:p>
    <w:p w14:paraId="09CE6CFA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</w:rPr>
        <w:t>specified</w:t>
      </w:r>
      <w:r w:rsidRPr="00AF0D22">
        <w:rPr>
          <w:rFonts w:cs="Times New Roman"/>
          <w:noProof/>
          <w:color w:val="000000"/>
          <w:spacing w:val="-6"/>
        </w:rPr>
        <w:t xml:space="preserve"> </w:t>
      </w:r>
      <w:r w:rsidRPr="00AF0D22">
        <w:rPr>
          <w:rFonts w:cs="Times New Roman"/>
          <w:noProof/>
          <w:color w:val="000000"/>
        </w:rPr>
        <w:t>name.</w:t>
      </w:r>
    </w:p>
    <w:p w14:paraId="09CE6CFB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c.  There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must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also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option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somewhere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allow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state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</w:p>
    <w:p w14:paraId="09CE6CFC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internal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database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file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any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time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would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not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risk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losing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entire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day’s</w:t>
      </w:r>
    </w:p>
    <w:p w14:paraId="09CE6CFD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activities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there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crash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few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minutes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before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closing!</w:t>
      </w:r>
    </w:p>
    <w:p w14:paraId="09CE6CFE" w14:textId="77777777" w:rsidR="007C5FAC" w:rsidRPr="00AF0D22" w:rsidRDefault="007C5FAC" w:rsidP="007C5FAC">
      <w:pPr>
        <w:spacing w:after="0" w:line="36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>Thus,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will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need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traditional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File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Quit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options,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but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not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New,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Open,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Save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As.</w:t>
      </w:r>
    </w:p>
    <w:p w14:paraId="09CE6CFF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</w:p>
    <w:p w14:paraId="09CE6D00" w14:textId="77777777" w:rsidR="007C5FAC" w:rsidRPr="00AF0D22" w:rsidRDefault="007C5FAC" w:rsidP="007C5FAC">
      <w:pPr>
        <w:spacing w:after="0" w:line="24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2. 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stipulate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must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restrict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some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functions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managers.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few</w:t>
      </w:r>
    </w:p>
    <w:p w14:paraId="09CE6D01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years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ago,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several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teams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spent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inordinate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amount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time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trying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build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good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</w:p>
    <w:p w14:paraId="09CE6D02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facility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-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which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really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not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point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exercise.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Therefore,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when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get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2</w:t>
      </w:r>
    </w:p>
    <w:p w14:paraId="09CE6D03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(which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first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place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these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show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up)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handle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follows:</w:t>
      </w:r>
    </w:p>
    <w:p w14:paraId="09CE6D04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</w:p>
    <w:p w14:paraId="09CE6D05" w14:textId="77777777" w:rsidR="007C5FAC" w:rsidRPr="00AF0D22" w:rsidRDefault="007C5FAC" w:rsidP="007C5FAC">
      <w:pPr>
        <w:spacing w:after="0" w:line="24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a.  </w:t>
      </w:r>
      <w:r w:rsidRPr="00AF0D22">
        <w:rPr>
          <w:rFonts w:cs="Times New Roman"/>
          <w:noProof/>
          <w:color w:val="000000"/>
          <w:spacing w:val="-1"/>
        </w:rPr>
        <w:t>Maintain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boolean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variable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somewhere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indicates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whether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current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</w:p>
    <w:p w14:paraId="09CE6D06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clerk.</w:t>
      </w:r>
      <w:r w:rsidRPr="00AF0D22">
        <w:rPr>
          <w:rFonts w:cs="Times New Roman"/>
          <w:noProof/>
          <w:color w:val="000000"/>
          <w:spacing w:val="-1"/>
        </w:rPr>
        <w:t xml:space="preserve">  </w:t>
      </w:r>
      <w:r w:rsidRPr="00AF0D22">
        <w:rPr>
          <w:rFonts w:cs="Times New Roman"/>
          <w:noProof/>
          <w:color w:val="000000"/>
        </w:rPr>
        <w:t>When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displaying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GUI,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disable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(or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don’t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display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at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all)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those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options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that</w:t>
      </w:r>
    </w:p>
    <w:p w14:paraId="09CE6D07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pertain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only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managers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variable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indicates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clerk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system.</w:t>
      </w:r>
    </w:p>
    <w:p w14:paraId="09CE6D08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b  Provide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menu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option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log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clerk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currently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one</w:t>
      </w:r>
    </w:p>
    <w:p w14:paraId="09CE6D09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 xml:space="preserve">to </w:t>
      </w:r>
      <w:r w:rsidRPr="00AF0D22">
        <w:rPr>
          <w:rFonts w:cs="Times New Roman"/>
          <w:noProof/>
          <w:color w:val="000000"/>
          <w:spacing w:val="-1"/>
        </w:rPr>
        <w:t>log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out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currently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system.  </w:t>
      </w:r>
      <w:r w:rsidRPr="00AF0D22">
        <w:rPr>
          <w:rFonts w:cs="Times New Roman"/>
          <w:noProof/>
          <w:color w:val="000000"/>
          <w:spacing w:val="-1"/>
        </w:rPr>
        <w:t>(Perhaps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same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option</w:t>
      </w:r>
    </w:p>
    <w:p w14:paraId="09CE6D0A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with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different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labels).</w:t>
      </w:r>
      <w:r w:rsidRPr="00AF0D22">
        <w:rPr>
          <w:rFonts w:cs="Times New Roman"/>
          <w:noProof/>
          <w:color w:val="000000"/>
          <w:spacing w:val="-2"/>
        </w:rPr>
        <w:t xml:space="preserve">   </w:t>
      </w:r>
      <w:r w:rsidRPr="00AF0D22">
        <w:rPr>
          <w:rFonts w:cs="Times New Roman"/>
          <w:noProof/>
          <w:color w:val="000000"/>
        </w:rPr>
        <w:t>Hardwire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into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program.</w:t>
      </w:r>
      <w:r w:rsidRPr="00AF0D22">
        <w:rPr>
          <w:rFonts w:cs="Times New Roman"/>
          <w:noProof/>
          <w:color w:val="000000"/>
          <w:spacing w:val="-2"/>
        </w:rPr>
        <w:t xml:space="preserve"> 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log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</w:p>
    <w:p w14:paraId="09CE6D0B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chosen,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pop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up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dialog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box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asking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2"/>
        </w:rPr>
        <w:t xml:space="preserve"> to </w:t>
      </w:r>
      <w:r w:rsidRPr="00AF0D22">
        <w:rPr>
          <w:rFonts w:cs="Times New Roman"/>
          <w:noProof/>
          <w:color w:val="000000"/>
        </w:rPr>
        <w:t>enter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password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(which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echo</w:t>
      </w:r>
      <w:r w:rsidRPr="00AF0D22">
        <w:rPr>
          <w:rFonts w:cs="Times New Roman"/>
          <w:noProof/>
          <w:color w:val="000000"/>
          <w:spacing w:val="-2"/>
        </w:rPr>
        <w:t xml:space="preserve"> </w:t>
      </w:r>
      <w:r w:rsidRPr="00AF0D22">
        <w:rPr>
          <w:rFonts w:cs="Times New Roman"/>
          <w:noProof/>
          <w:color w:val="000000"/>
        </w:rPr>
        <w:t>as</w:t>
      </w:r>
    </w:p>
    <w:p w14:paraId="09CE6D0C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bullet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characters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(·)),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check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entered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against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hardwired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value.</w:t>
      </w:r>
    </w:p>
    <w:p w14:paraId="09CE6D0D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lastRenderedPageBreak/>
        <w:t>c.  When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successful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login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logout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done,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change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boolean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variable</w:t>
      </w:r>
    </w:p>
    <w:p w14:paraId="09CE6D0E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2"/>
        </w:rPr>
        <w:t xml:space="preserve">appropriately.  </w:t>
      </w:r>
      <w:r w:rsidRPr="00AF0D22">
        <w:rPr>
          <w:rFonts w:cs="Times New Roman"/>
          <w:noProof/>
          <w:color w:val="000000"/>
        </w:rPr>
        <w:t>Have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method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updates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displayed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GUI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current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state.</w:t>
      </w:r>
    </w:p>
    <w:p w14:paraId="09CE6D0F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d. </w:t>
      </w:r>
      <w:r w:rsidRPr="00AF0D22">
        <w:rPr>
          <w:rFonts w:cs="Times New Roman"/>
          <w:noProof/>
          <w:color w:val="000000"/>
          <w:spacing w:val="-1"/>
        </w:rPr>
        <w:t>Note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menu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choice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button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disabled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(grayed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out),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can’t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choose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</w:p>
    <w:p w14:paraId="09CE6D10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can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assume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if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choice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made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must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manager.</w:t>
      </w:r>
    </w:p>
    <w:p w14:paraId="09CE6D11" w14:textId="77777777" w:rsidR="007C5FAC" w:rsidRPr="00AF0D22" w:rsidRDefault="007C5FAC" w:rsidP="007C5FAC">
      <w:pPr>
        <w:spacing w:after="0" w:line="360" w:lineRule="exact"/>
        <w:ind w:firstLine="36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e.  </w:t>
      </w:r>
      <w:r w:rsidRPr="00AF0D22">
        <w:rPr>
          <w:rFonts w:cs="Times New Roman"/>
          <w:noProof/>
          <w:color w:val="000000"/>
          <w:spacing w:val="-1"/>
        </w:rPr>
        <w:t>Of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course,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sure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give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password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when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you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turn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software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for</w:t>
      </w:r>
    </w:p>
    <w:p w14:paraId="09CE6D12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testing!</w:t>
      </w:r>
    </w:p>
    <w:p w14:paraId="09CE6D13" w14:textId="77777777" w:rsidR="007C5FAC" w:rsidRPr="00AF0D22" w:rsidRDefault="007C5FAC" w:rsidP="007C5FAC">
      <w:pPr>
        <w:spacing w:after="0" w:line="240" w:lineRule="exact"/>
        <w:ind w:firstLine="640"/>
        <w:rPr>
          <w:rFonts w:cs="Times New Roman"/>
        </w:rPr>
      </w:pPr>
    </w:p>
    <w:p w14:paraId="09CE6D14" w14:textId="77777777" w:rsidR="007C5FAC" w:rsidRPr="00AF0D22" w:rsidRDefault="007C5FAC" w:rsidP="007C5FAC">
      <w:pPr>
        <w:spacing w:after="0" w:line="240" w:lineRule="exact"/>
        <w:rPr>
          <w:rFonts w:cs="Times New Roman"/>
        </w:rPr>
      </w:pPr>
      <w:r w:rsidRPr="00AF0D22">
        <w:rPr>
          <w:rFonts w:cs="Times New Roman"/>
          <w:noProof/>
          <w:color w:val="000000"/>
        </w:rPr>
        <w:t xml:space="preserve">3. 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requirements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stipulate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period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rate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should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set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8"/>
        </w:rPr>
        <w:t>by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management,</w:t>
      </w:r>
    </w:p>
    <w:p w14:paraId="09CE6D15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but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functionality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actually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do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future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iteration.</w:t>
      </w:r>
      <w:r w:rsidRPr="00AF0D22">
        <w:rPr>
          <w:rFonts w:cs="Times New Roman"/>
          <w:noProof/>
          <w:color w:val="000000"/>
          <w:spacing w:val="-3"/>
        </w:rPr>
        <w:t xml:space="preserve">  </w:t>
      </w:r>
      <w:r w:rsidRPr="00AF0D22">
        <w:rPr>
          <w:rFonts w:cs="Times New Roman"/>
          <w:noProof/>
          <w:color w:val="000000"/>
        </w:rPr>
        <w:t>Build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initial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using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</w:p>
    <w:p w14:paraId="09CE6D16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following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periods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and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rates,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but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design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it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in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such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a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way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that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system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could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later</w:t>
      </w:r>
      <w:r w:rsidRPr="00AF0D22">
        <w:rPr>
          <w:rFonts w:cs="Times New Roman"/>
          <w:noProof/>
          <w:color w:val="000000"/>
          <w:spacing w:val="-4"/>
        </w:rPr>
        <w:t xml:space="preserve"> </w:t>
      </w:r>
      <w:r w:rsidRPr="00AF0D22">
        <w:rPr>
          <w:rFonts w:cs="Times New Roman"/>
          <w:noProof/>
          <w:color w:val="000000"/>
        </w:rPr>
        <w:t>be</w:t>
      </w:r>
    </w:p>
    <w:p w14:paraId="09CE6D17" w14:textId="77777777" w:rsidR="007C5FAC" w:rsidRPr="00AF0D22" w:rsidRDefault="007C5FAC" w:rsidP="007C5FAC">
      <w:pPr>
        <w:spacing w:after="0" w:line="24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modified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allow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the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manager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to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change</w:t>
      </w:r>
      <w:r w:rsidRPr="00AF0D22">
        <w:rPr>
          <w:rFonts w:cs="Times New Roman"/>
          <w:noProof/>
          <w:color w:val="000000"/>
          <w:spacing w:val="-5"/>
        </w:rPr>
        <w:t xml:space="preserve"> </w:t>
      </w:r>
      <w:r w:rsidRPr="00AF0D22">
        <w:rPr>
          <w:rFonts w:cs="Times New Roman"/>
          <w:noProof/>
          <w:color w:val="000000"/>
        </w:rPr>
        <w:t>these:</w:t>
      </w:r>
    </w:p>
    <w:p w14:paraId="09CE6D18" w14:textId="77777777" w:rsidR="007C5FAC" w:rsidRPr="00AF0D22" w:rsidRDefault="007C5FAC" w:rsidP="007C5FAC">
      <w:pPr>
        <w:spacing w:after="0" w:line="36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  <w:spacing w:val="-1"/>
        </w:rPr>
        <w:t>Movie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DVDs: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period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one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day,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$3.00</w:t>
      </w:r>
    </w:p>
    <w:p w14:paraId="09CE6D19" w14:textId="77777777" w:rsidR="007C5FAC" w:rsidRPr="00AF0D22" w:rsidRDefault="007C5FAC" w:rsidP="007C5FAC">
      <w:pPr>
        <w:spacing w:after="0" w:line="360" w:lineRule="exact"/>
        <w:ind w:firstLine="340"/>
        <w:rPr>
          <w:rFonts w:cs="Times New Roman"/>
        </w:rPr>
      </w:pPr>
      <w:r w:rsidRPr="00AF0D22">
        <w:rPr>
          <w:rFonts w:cs="Times New Roman"/>
          <w:noProof/>
          <w:color w:val="000000"/>
        </w:rPr>
        <w:t>Game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disks: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period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2"/>
        </w:rPr>
        <w:t>two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  <w:spacing w:val="-1"/>
        </w:rPr>
        <w:t>days,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rental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rate</w:t>
      </w:r>
      <w:r w:rsidRPr="00AF0D22">
        <w:rPr>
          <w:rFonts w:cs="Times New Roman"/>
          <w:noProof/>
          <w:color w:val="000000"/>
          <w:spacing w:val="-3"/>
        </w:rPr>
        <w:t xml:space="preserve"> </w:t>
      </w:r>
      <w:r w:rsidRPr="00AF0D22">
        <w:rPr>
          <w:rFonts w:cs="Times New Roman"/>
          <w:noProof/>
          <w:color w:val="000000"/>
        </w:rPr>
        <w:t>$2.50</w:t>
      </w:r>
    </w:p>
    <w:p w14:paraId="09CE6D1A" w14:textId="77777777" w:rsidR="007C5FAC" w:rsidRPr="00AF0D22" w:rsidRDefault="007C5FAC" w:rsidP="007C5FAC">
      <w:pPr>
        <w:spacing w:after="0" w:line="240" w:lineRule="exact"/>
        <w:rPr>
          <w:rFonts w:cs="Times New Roman"/>
          <w:b/>
        </w:rPr>
      </w:pPr>
    </w:p>
    <w:p w14:paraId="09CE6D1B" w14:textId="77777777" w:rsidR="00351C41" w:rsidRPr="00AF0D22" w:rsidRDefault="001A70A5" w:rsidP="00017EB0">
      <w:pPr>
        <w:pStyle w:val="Heading1"/>
        <w:rPr>
          <w:rFonts w:cs="Times New Roman"/>
        </w:rPr>
      </w:pPr>
      <w:bookmarkStart w:id="4" w:name="_Toc434053800"/>
      <w:r w:rsidRPr="00AF0D22">
        <w:rPr>
          <w:rFonts w:cs="Times New Roman"/>
        </w:rPr>
        <w:t>Information</w:t>
      </w:r>
      <w:bookmarkEnd w:id="4"/>
    </w:p>
    <w:p w14:paraId="09CE6D1C" w14:textId="77777777" w:rsidR="00351C41" w:rsidRPr="00AF0D22" w:rsidRDefault="00F65275" w:rsidP="007C5FCF">
      <w:pPr>
        <w:pStyle w:val="TableText"/>
        <w:tabs>
          <w:tab w:val="left" w:pos="2520"/>
        </w:tabs>
        <w:rPr>
          <w:rFonts w:cs="Times New Roman"/>
        </w:rPr>
      </w:pPr>
      <w:sdt>
        <w:sdtPr>
          <w:rPr>
            <w:rFonts w:cs="Times New Roman"/>
          </w:rPr>
          <w:alias w:val="Company"/>
          <w:tag w:val=""/>
          <w:id w:val="1877888041"/>
          <w:placeholder>
            <w:docPart w:val="784A15CB991E42EA9A1743D21E38899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D74B3" w:rsidRPr="00AF0D22">
            <w:rPr>
              <w:rFonts w:cs="Times New Roman"/>
            </w:rPr>
            <w:t>Khoa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Công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Nghệ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Thông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Tin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–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Bộ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môn: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Kỹ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Thuật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Phần</w:t>
          </w:r>
          <w:r w:rsidR="00E367D1" w:rsidRPr="00AF0D22">
            <w:rPr>
              <w:rFonts w:cs="Times New Roman"/>
            </w:rPr>
            <w:t xml:space="preserve"> </w:t>
          </w:r>
          <w:r w:rsidR="003D74B3" w:rsidRPr="00AF0D22">
            <w:rPr>
              <w:rFonts w:cs="Times New Roman"/>
            </w:rPr>
            <w:t>Mềm</w:t>
          </w:r>
        </w:sdtContent>
      </w:sdt>
      <w:r w:rsidR="007C5FCF" w:rsidRPr="00AF0D22">
        <w:rPr>
          <w:rFonts w:cs="Times New Roman"/>
        </w:rPr>
        <w:tab/>
      </w:r>
    </w:p>
    <w:p w14:paraId="09CE6D1D" w14:textId="77777777" w:rsidR="00351C41" w:rsidRPr="00AF0D22" w:rsidRDefault="00F65275">
      <w:pPr>
        <w:pStyle w:val="TableText"/>
        <w:rPr>
          <w:rFonts w:cs="Times New Roman"/>
        </w:rPr>
      </w:pPr>
      <w:sdt>
        <w:sdtPr>
          <w:rPr>
            <w:rFonts w:cs="Times New Roman"/>
          </w:rPr>
          <w:alias w:val="Street Address"/>
          <w:tag w:val="Street Address"/>
          <w:id w:val="84583310"/>
          <w:placeholder>
            <w:docPart w:val="D19F2F988241423997A7B9D90B2E6E3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CB1815" w:rsidRPr="00AF0D22">
            <w:rPr>
              <w:rFonts w:cs="Times New Roman"/>
            </w:rPr>
            <w:t>Lầu</w:t>
          </w:r>
          <w:r w:rsidR="00E367D1" w:rsidRPr="00AF0D22">
            <w:rPr>
              <w:rFonts w:cs="Times New Roman"/>
            </w:rPr>
            <w:t xml:space="preserve"> </w:t>
          </w:r>
          <w:r w:rsidR="00CB1815" w:rsidRPr="00AF0D22">
            <w:rPr>
              <w:rFonts w:cs="Times New Roman"/>
            </w:rPr>
            <w:t>1</w:t>
          </w:r>
          <w:r w:rsidR="00E367D1" w:rsidRPr="00AF0D22">
            <w:rPr>
              <w:rFonts w:cs="Times New Roman"/>
            </w:rPr>
            <w:t xml:space="preserve"> </w:t>
          </w:r>
          <w:r w:rsidR="00CB1815" w:rsidRPr="00AF0D22">
            <w:rPr>
              <w:rFonts w:cs="Times New Roman"/>
            </w:rPr>
            <w:t>nhà</w:t>
          </w:r>
          <w:r w:rsidR="00E367D1" w:rsidRPr="00AF0D22">
            <w:rPr>
              <w:rFonts w:cs="Times New Roman"/>
            </w:rPr>
            <w:t xml:space="preserve"> </w:t>
          </w:r>
          <w:r w:rsidR="00CB1815" w:rsidRPr="00AF0D22">
            <w:rPr>
              <w:rFonts w:cs="Times New Roman"/>
            </w:rPr>
            <w:t>H</w:t>
          </w:r>
        </w:sdtContent>
      </w:sdt>
    </w:p>
    <w:p w14:paraId="09CE6D1E" w14:textId="77777777" w:rsidR="00351C41" w:rsidRPr="00AF0D22" w:rsidRDefault="00F65275" w:rsidP="00E543B0">
      <w:pPr>
        <w:pStyle w:val="TableText"/>
        <w:rPr>
          <w:rFonts w:cs="Times New Roman"/>
        </w:rPr>
      </w:pPr>
      <w:sdt>
        <w:sdtPr>
          <w:rPr>
            <w:rFonts w:cs="Times New Roman"/>
          </w:rPr>
          <w:alias w:val="Website"/>
          <w:tag w:val="Website"/>
          <w:id w:val="211319655"/>
          <w:placeholder>
            <w:docPart w:val="23EB6141137A4F83A0DE7D36B34B974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B1815" w:rsidRPr="00AF0D22">
            <w:rPr>
              <w:rFonts w:cs="Times New Roman"/>
            </w:rPr>
            <w:t>WWW.FIT.IUH.EDU.VN</w:t>
          </w:r>
        </w:sdtContent>
      </w:sdt>
    </w:p>
    <w:sectPr w:rsidR="00351C41" w:rsidRPr="00AF0D22" w:rsidSect="00180313">
      <w:headerReference w:type="default" r:id="rId12"/>
      <w:footerReference w:type="default" r:id="rId13"/>
      <w:pgSz w:w="15840" w:h="12240" w:orient="landscape" w:code="1"/>
      <w:pgMar w:top="630" w:right="907" w:bottom="1483" w:left="180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9BA70" w14:textId="77777777" w:rsidR="00F65275" w:rsidRDefault="00F65275">
      <w:pPr>
        <w:spacing w:after="0" w:line="240" w:lineRule="auto"/>
      </w:pPr>
      <w:r>
        <w:separator/>
      </w:r>
    </w:p>
  </w:endnote>
  <w:endnote w:type="continuationSeparator" w:id="0">
    <w:p w14:paraId="40451D51" w14:textId="77777777" w:rsidR="00F65275" w:rsidRDefault="00F6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6D29" w14:textId="38DD30DA" w:rsidR="00351C41" w:rsidRDefault="001A70A5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1014B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117CD" w14:textId="77777777" w:rsidR="00F65275" w:rsidRDefault="00F65275">
      <w:pPr>
        <w:spacing w:after="0" w:line="240" w:lineRule="auto"/>
      </w:pPr>
      <w:r>
        <w:separator/>
      </w:r>
    </w:p>
  </w:footnote>
  <w:footnote w:type="continuationSeparator" w:id="0">
    <w:p w14:paraId="210ED2EE" w14:textId="77777777" w:rsidR="00F65275" w:rsidRDefault="00F652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6D27" w14:textId="77777777" w:rsidR="00351C41" w:rsidRPr="00211984" w:rsidRDefault="001A70A5" w:rsidP="00211984">
    <w:pPr>
      <w:pStyle w:val="HeaderShaded"/>
      <w:shd w:val="clear" w:color="auto" w:fill="002060"/>
      <w:tabs>
        <w:tab w:val="left" w:pos="5032"/>
      </w:tabs>
      <w:rPr>
        <w:rFonts w:asciiTheme="minorHAnsi" w:hAnsiTheme="minorHAnsi"/>
      </w:rPr>
    </w:pPr>
    <w:r>
      <w:t>Table of 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E6D28" w14:textId="77777777" w:rsidR="00351C41" w:rsidRPr="007463F6" w:rsidRDefault="00351C41" w:rsidP="007463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0AAB04E8"/>
    <w:multiLevelType w:val="multilevel"/>
    <w:tmpl w:val="5C92B8B8"/>
    <w:lvl w:ilvl="0">
      <w:start w:val="1"/>
      <w:numFmt w:val="none"/>
      <w:pStyle w:val="H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"/>
      <w:suff w:val="space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H3"/>
      <w:suff w:val="space"/>
      <w:lvlText w:val="%3."/>
      <w:lvlJc w:val="right"/>
      <w:pPr>
        <w:ind w:left="1134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1763543A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3EA133B"/>
    <w:multiLevelType w:val="hybridMultilevel"/>
    <w:tmpl w:val="88C6BBDE"/>
    <w:lvl w:ilvl="0" w:tplc="D6DC43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B6536E"/>
    <w:multiLevelType w:val="hybridMultilevel"/>
    <w:tmpl w:val="D158A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CB14A3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5B709B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BA27AB2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023363"/>
    <w:multiLevelType w:val="multilevel"/>
    <w:tmpl w:val="2EF0FFCA"/>
    <w:lvl w:ilvl="0">
      <w:start w:val="1"/>
      <w:numFmt w:val="none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567" w:hanging="56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4A8517F9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DB22BB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7229E2"/>
    <w:multiLevelType w:val="hybridMultilevel"/>
    <w:tmpl w:val="D64E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D5FCD"/>
    <w:multiLevelType w:val="hybridMultilevel"/>
    <w:tmpl w:val="E592D39E"/>
    <w:lvl w:ilvl="0" w:tplc="E0D60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DE72F9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E2A2E46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A131D7A"/>
    <w:multiLevelType w:val="hybridMultilevel"/>
    <w:tmpl w:val="B98A7846"/>
    <w:lvl w:ilvl="0" w:tplc="E5D2335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1C1E54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B16FF1"/>
    <w:multiLevelType w:val="hybridMultilevel"/>
    <w:tmpl w:val="5CEE74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4D0651"/>
    <w:multiLevelType w:val="hybridMultilevel"/>
    <w:tmpl w:val="EA0085BE"/>
    <w:lvl w:ilvl="0" w:tplc="4712E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5"/>
  </w:num>
  <w:num w:numId="16">
    <w:abstractNumId w:val="29"/>
  </w:num>
  <w:num w:numId="17">
    <w:abstractNumId w:val="13"/>
  </w:num>
  <w:num w:numId="18">
    <w:abstractNumId w:val="10"/>
  </w:num>
  <w:num w:numId="19">
    <w:abstractNumId w:val="20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6"/>
  </w:num>
  <w:num w:numId="25">
    <w:abstractNumId w:val="25"/>
  </w:num>
  <w:num w:numId="26">
    <w:abstractNumId w:val="14"/>
  </w:num>
  <w:num w:numId="27">
    <w:abstractNumId w:val="30"/>
  </w:num>
  <w:num w:numId="28">
    <w:abstractNumId w:val="26"/>
  </w:num>
  <w:num w:numId="29">
    <w:abstractNumId w:val="21"/>
  </w:num>
  <w:num w:numId="30">
    <w:abstractNumId w:val="18"/>
  </w:num>
  <w:num w:numId="31">
    <w:abstractNumId w:val="23"/>
  </w:num>
  <w:num w:numId="32">
    <w:abstractNumId w:val="24"/>
  </w:num>
  <w:num w:numId="33">
    <w:abstractNumId w:val="28"/>
  </w:num>
  <w:num w:numId="34">
    <w:abstractNumId w:val="31"/>
  </w:num>
  <w:num w:numId="35">
    <w:abstractNumId w:val="17"/>
  </w:num>
  <w:num w:numId="36">
    <w:abstractNumId w:val="27"/>
  </w:num>
  <w:num w:numId="37">
    <w:abstractNumId w:val="12"/>
  </w:num>
  <w:num w:numId="38">
    <w:abstractNumId w:val="33"/>
  </w:num>
  <w:num w:numId="39">
    <w:abstractNumId w:val="26"/>
    <w:lvlOverride w:ilvl="0">
      <w:startOverride w:val="1"/>
    </w:lvlOverride>
  </w:num>
  <w:num w:numId="40">
    <w:abstractNumId w:val="11"/>
  </w:num>
  <w:num w:numId="41">
    <w:abstractNumId w:val="32"/>
  </w:num>
  <w:num w:numId="42">
    <w:abstractNumId w:val="22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815"/>
    <w:rsid w:val="00005B73"/>
    <w:rsid w:val="00013C7F"/>
    <w:rsid w:val="00017EB0"/>
    <w:rsid w:val="000409C4"/>
    <w:rsid w:val="00042294"/>
    <w:rsid w:val="00043598"/>
    <w:rsid w:val="00043BCD"/>
    <w:rsid w:val="000565DD"/>
    <w:rsid w:val="00063B38"/>
    <w:rsid w:val="000808D4"/>
    <w:rsid w:val="00090512"/>
    <w:rsid w:val="00092CF4"/>
    <w:rsid w:val="000A0C5F"/>
    <w:rsid w:val="000C116C"/>
    <w:rsid w:val="0010311B"/>
    <w:rsid w:val="00132289"/>
    <w:rsid w:val="00152ECC"/>
    <w:rsid w:val="00160F47"/>
    <w:rsid w:val="00163133"/>
    <w:rsid w:val="00180313"/>
    <w:rsid w:val="00183772"/>
    <w:rsid w:val="001A0156"/>
    <w:rsid w:val="001A68F9"/>
    <w:rsid w:val="001A70A5"/>
    <w:rsid w:val="001D3BCA"/>
    <w:rsid w:val="00202146"/>
    <w:rsid w:val="00211984"/>
    <w:rsid w:val="0021221E"/>
    <w:rsid w:val="00251B98"/>
    <w:rsid w:val="00267737"/>
    <w:rsid w:val="00280608"/>
    <w:rsid w:val="00284463"/>
    <w:rsid w:val="0032111F"/>
    <w:rsid w:val="00351C41"/>
    <w:rsid w:val="00367956"/>
    <w:rsid w:val="003D74B3"/>
    <w:rsid w:val="003E12CB"/>
    <w:rsid w:val="00407AD8"/>
    <w:rsid w:val="00410F25"/>
    <w:rsid w:val="0044269D"/>
    <w:rsid w:val="00497515"/>
    <w:rsid w:val="004A65CC"/>
    <w:rsid w:val="004B15AE"/>
    <w:rsid w:val="004C6273"/>
    <w:rsid w:val="00510BAC"/>
    <w:rsid w:val="00563901"/>
    <w:rsid w:val="00580AC3"/>
    <w:rsid w:val="005C3189"/>
    <w:rsid w:val="005F58B9"/>
    <w:rsid w:val="0061014B"/>
    <w:rsid w:val="006202EF"/>
    <w:rsid w:val="00630A78"/>
    <w:rsid w:val="0065252C"/>
    <w:rsid w:val="00664004"/>
    <w:rsid w:val="006658F9"/>
    <w:rsid w:val="006E77A5"/>
    <w:rsid w:val="00705C2B"/>
    <w:rsid w:val="0070682B"/>
    <w:rsid w:val="00736D71"/>
    <w:rsid w:val="00737E38"/>
    <w:rsid w:val="007463F6"/>
    <w:rsid w:val="007921CD"/>
    <w:rsid w:val="00794570"/>
    <w:rsid w:val="007C5FAC"/>
    <w:rsid w:val="007C5FCF"/>
    <w:rsid w:val="007C70A1"/>
    <w:rsid w:val="007D305B"/>
    <w:rsid w:val="0081035C"/>
    <w:rsid w:val="008111BB"/>
    <w:rsid w:val="00825F7E"/>
    <w:rsid w:val="008519C9"/>
    <w:rsid w:val="008934F0"/>
    <w:rsid w:val="008D0C3C"/>
    <w:rsid w:val="008D2473"/>
    <w:rsid w:val="008D3606"/>
    <w:rsid w:val="008D71C1"/>
    <w:rsid w:val="008F118F"/>
    <w:rsid w:val="009036E7"/>
    <w:rsid w:val="009336AE"/>
    <w:rsid w:val="00960163"/>
    <w:rsid w:val="00967A48"/>
    <w:rsid w:val="009A2FC9"/>
    <w:rsid w:val="009C1090"/>
    <w:rsid w:val="009C6824"/>
    <w:rsid w:val="00A07697"/>
    <w:rsid w:val="00A676DD"/>
    <w:rsid w:val="00AA3B02"/>
    <w:rsid w:val="00AB29E3"/>
    <w:rsid w:val="00AD6F6A"/>
    <w:rsid w:val="00AE77E6"/>
    <w:rsid w:val="00AF0D22"/>
    <w:rsid w:val="00B9392F"/>
    <w:rsid w:val="00BA2574"/>
    <w:rsid w:val="00C17A17"/>
    <w:rsid w:val="00C23209"/>
    <w:rsid w:val="00C336B9"/>
    <w:rsid w:val="00C9478E"/>
    <w:rsid w:val="00CB1815"/>
    <w:rsid w:val="00CF1E68"/>
    <w:rsid w:val="00CF3091"/>
    <w:rsid w:val="00CF313F"/>
    <w:rsid w:val="00D1153E"/>
    <w:rsid w:val="00D16816"/>
    <w:rsid w:val="00D531A8"/>
    <w:rsid w:val="00D6175D"/>
    <w:rsid w:val="00D908F7"/>
    <w:rsid w:val="00E11118"/>
    <w:rsid w:val="00E15BE6"/>
    <w:rsid w:val="00E367D1"/>
    <w:rsid w:val="00E543B0"/>
    <w:rsid w:val="00E61B19"/>
    <w:rsid w:val="00E95DBC"/>
    <w:rsid w:val="00EE18A7"/>
    <w:rsid w:val="00F112F3"/>
    <w:rsid w:val="00F407EB"/>
    <w:rsid w:val="00F65275"/>
    <w:rsid w:val="00F8379D"/>
    <w:rsid w:val="00F952FE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CE6C84"/>
  <w15:docId w15:val="{F31DF4B8-6EE3-473E-B079-E0A38678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815"/>
    <w:rPr>
      <w:rFonts w:ascii="Times New Roman" w:hAnsi="Times New Roman"/>
      <w:color w:val="000000" w:themeColor="text1"/>
      <w:kern w:val="20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017EB0"/>
    <w:pPr>
      <w:widowControl w:val="0"/>
      <w:spacing w:before="0" w:after="0" w:line="240" w:lineRule="auto"/>
      <w:outlineLvl w:val="0"/>
    </w:pPr>
    <w:rPr>
      <w:b/>
      <w:color w:val="0070C0"/>
      <w:sz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60163"/>
    <w:pPr>
      <w:keepNext/>
      <w:keepLines/>
      <w:widowControl w:val="0"/>
      <w:spacing w:before="360" w:after="60" w:line="240" w:lineRule="auto"/>
      <w:outlineLvl w:val="1"/>
    </w:pPr>
    <w:rPr>
      <w:rFonts w:ascii="Arial" w:eastAsiaTheme="majorEastAsia" w:hAnsi="Arial" w:cstheme="majorBidi"/>
      <w:b/>
      <w:caps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17EB0"/>
    <w:rPr>
      <w:rFonts w:ascii="Times New Roman" w:hAnsi="Times New Roman"/>
      <w:b/>
      <w:color w:val="0070C0"/>
      <w:kern w:val="20"/>
      <w:sz w:val="32"/>
    </w:rPr>
  </w:style>
  <w:style w:type="character" w:customStyle="1" w:styleId="Heading2Char">
    <w:name w:val="Heading 2 Char"/>
    <w:basedOn w:val="DefaultParagraphFont"/>
    <w:link w:val="Heading2"/>
    <w:uiPriority w:val="1"/>
    <w:rsid w:val="00960163"/>
    <w:rPr>
      <w:rFonts w:ascii="Arial" w:eastAsiaTheme="majorEastAsia" w:hAnsi="Arial" w:cstheme="majorBidi"/>
      <w:b/>
      <w:caps/>
      <w:color w:val="000000" w:themeColor="text1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GridTable4-Accent1">
    <w:name w:val="Grid Table 4 Accent 1"/>
    <w:basedOn w:val="TableNormal"/>
    <w:uiPriority w:val="49"/>
    <w:rsid w:val="008D3606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customStyle="1" w:styleId="H1">
    <w:name w:val="H1"/>
    <w:basedOn w:val="Heading1"/>
    <w:link w:val="H1Char"/>
    <w:qFormat/>
    <w:rsid w:val="00C336B9"/>
    <w:pPr>
      <w:numPr>
        <w:numId w:val="40"/>
      </w:numPr>
    </w:pPr>
  </w:style>
  <w:style w:type="paragraph" w:customStyle="1" w:styleId="H2">
    <w:name w:val="H2"/>
    <w:basedOn w:val="ListParagraph"/>
    <w:link w:val="H2Char"/>
    <w:qFormat/>
    <w:rsid w:val="00280608"/>
    <w:pPr>
      <w:numPr>
        <w:ilvl w:val="1"/>
        <w:numId w:val="40"/>
      </w:numPr>
      <w:jc w:val="both"/>
    </w:pPr>
    <w:rPr>
      <w:rFonts w:eastAsiaTheme="majorEastAsia" w:cstheme="majorBidi"/>
      <w14:ligatures w14:val="standardContextual"/>
    </w:rPr>
  </w:style>
  <w:style w:type="character" w:customStyle="1" w:styleId="H1Char">
    <w:name w:val="H1 Char"/>
    <w:basedOn w:val="Heading1Char"/>
    <w:link w:val="H1"/>
    <w:rsid w:val="00C336B9"/>
    <w:rPr>
      <w:rFonts w:ascii="Times New Roman" w:hAnsi="Times New Roman"/>
      <w:b/>
      <w:color w:val="0070C0"/>
      <w:kern w:val="20"/>
      <w:sz w:val="32"/>
    </w:rPr>
  </w:style>
  <w:style w:type="paragraph" w:customStyle="1" w:styleId="H3">
    <w:name w:val="H3"/>
    <w:basedOn w:val="ListParagraph"/>
    <w:link w:val="H3Char"/>
    <w:qFormat/>
    <w:rsid w:val="00280608"/>
    <w:pPr>
      <w:numPr>
        <w:ilvl w:val="2"/>
        <w:numId w:val="40"/>
      </w:numPr>
      <w:jc w:val="both"/>
    </w:pPr>
    <w:rPr>
      <w:rFonts w:eastAsiaTheme="majorEastAsia" w:cstheme="majorBidi"/>
      <w14:ligatures w14:val="standardContextu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336B9"/>
    <w:rPr>
      <w:rFonts w:ascii="Times New Roman" w:hAnsi="Times New Roman"/>
      <w:color w:val="000000" w:themeColor="text1"/>
      <w:kern w:val="20"/>
      <w:sz w:val="24"/>
    </w:rPr>
  </w:style>
  <w:style w:type="character" w:customStyle="1" w:styleId="H2Char">
    <w:name w:val="H2 Char"/>
    <w:basedOn w:val="ListParagraphChar"/>
    <w:link w:val="H2"/>
    <w:rsid w:val="00280608"/>
    <w:rPr>
      <w:rFonts w:ascii="Times New Roman" w:eastAsiaTheme="majorEastAsia" w:hAnsi="Times New Roman" w:cstheme="majorBidi"/>
      <w:color w:val="000000" w:themeColor="text1"/>
      <w:kern w:val="20"/>
      <w:sz w:val="24"/>
      <w14:ligatures w14:val="standardContextual"/>
    </w:rPr>
  </w:style>
  <w:style w:type="character" w:customStyle="1" w:styleId="H3Char">
    <w:name w:val="H3 Char"/>
    <w:basedOn w:val="ListParagraphChar"/>
    <w:link w:val="H3"/>
    <w:rsid w:val="00280608"/>
    <w:rPr>
      <w:rFonts w:ascii="Times New Roman" w:eastAsiaTheme="majorEastAsia" w:hAnsi="Times New Roman" w:cstheme="majorBidi"/>
      <w:color w:val="000000" w:themeColor="text1"/>
      <w:kern w:val="20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15CB991E42EA9A1743D21E388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4FB79-5D09-4645-A84F-9870B1FB2338}"/>
      </w:docPartPr>
      <w:docPartBody>
        <w:p w:rsidR="004A6B96" w:rsidRDefault="00BC103E">
          <w:pPr>
            <w:pStyle w:val="784A15CB991E42EA9A1743D21E38899C"/>
          </w:pPr>
          <w:r>
            <w:t>[Company]</w:t>
          </w:r>
        </w:p>
      </w:docPartBody>
    </w:docPart>
    <w:docPart>
      <w:docPartPr>
        <w:name w:val="D19F2F988241423997A7B9D90B2E6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B5EF8-6CDF-4F89-8DB7-8D35AD091700}"/>
      </w:docPartPr>
      <w:docPartBody>
        <w:p w:rsidR="004A6B96" w:rsidRDefault="00BC103E">
          <w:pPr>
            <w:pStyle w:val="D19F2F988241423997A7B9D90B2E6E35"/>
          </w:pPr>
          <w:r>
            <w:t>[Street Address, City, ST ZIP Code]</w:t>
          </w:r>
        </w:p>
      </w:docPartBody>
    </w:docPart>
    <w:docPart>
      <w:docPartPr>
        <w:name w:val="23EB6141137A4F83A0DE7D36B34B9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0188C-2A2B-4F22-A5B4-CC811E10DAF3}"/>
      </w:docPartPr>
      <w:docPartBody>
        <w:p w:rsidR="004A6B96" w:rsidRDefault="00BC103E">
          <w:pPr>
            <w:pStyle w:val="23EB6141137A4F83A0DE7D36B34B974C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03E"/>
    <w:rsid w:val="000367B5"/>
    <w:rsid w:val="000F478C"/>
    <w:rsid w:val="002F2A26"/>
    <w:rsid w:val="004A6B96"/>
    <w:rsid w:val="00683D01"/>
    <w:rsid w:val="008C54C3"/>
    <w:rsid w:val="00923A63"/>
    <w:rsid w:val="00AD6E90"/>
    <w:rsid w:val="00B20F8E"/>
    <w:rsid w:val="00BC103E"/>
    <w:rsid w:val="00BC7D6A"/>
    <w:rsid w:val="00CD0A5C"/>
    <w:rsid w:val="00DD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93F06A192478CB465EBC164F11413">
    <w:name w:val="82993F06A192478CB465EBC164F11413"/>
  </w:style>
  <w:style w:type="paragraph" w:customStyle="1" w:styleId="12FDBB375F8046C493184B2605E08EC3">
    <w:name w:val="12FDBB375F8046C493184B2605E08EC3"/>
  </w:style>
  <w:style w:type="paragraph" w:customStyle="1" w:styleId="6AD3E07327194CEFBE8222FA7AA8D099">
    <w:name w:val="6AD3E07327194CEFBE8222FA7AA8D099"/>
  </w:style>
  <w:style w:type="paragraph" w:customStyle="1" w:styleId="ED8F12C5794440298A4EA54386C105A8">
    <w:name w:val="ED8F12C5794440298A4EA54386C105A8"/>
  </w:style>
  <w:style w:type="paragraph" w:customStyle="1" w:styleId="8E8A9B10553D46F3861C6A91004E4B0A">
    <w:name w:val="8E8A9B10553D46F3861C6A91004E4B0A"/>
  </w:style>
  <w:style w:type="paragraph" w:customStyle="1" w:styleId="30E8507209FD4037B91B1AC8628EB0F9">
    <w:name w:val="30E8507209FD4037B91B1AC8628EB0F9"/>
  </w:style>
  <w:style w:type="paragraph" w:customStyle="1" w:styleId="BD553E8688A04BA688B47EE0C5117BBD">
    <w:name w:val="BD553E8688A04BA688B47EE0C5117BBD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C09D259EDC704AA68F8122B4650B08FF">
    <w:name w:val="C09D259EDC704AA68F8122B4650B08FF"/>
  </w:style>
  <w:style w:type="paragraph" w:customStyle="1" w:styleId="C12BC220F4594B29B2BC40B5A8C4AF27">
    <w:name w:val="C12BC220F4594B29B2BC40B5A8C4AF27"/>
  </w:style>
  <w:style w:type="paragraph" w:customStyle="1" w:styleId="F4FF1A6102BD4C57A64EF7E9D9FEB5C0">
    <w:name w:val="F4FF1A6102BD4C57A64EF7E9D9FEB5C0"/>
  </w:style>
  <w:style w:type="paragraph" w:customStyle="1" w:styleId="F4508358E50649C19C375E36257E1619">
    <w:name w:val="F4508358E50649C19C375E36257E1619"/>
  </w:style>
  <w:style w:type="paragraph" w:customStyle="1" w:styleId="85BCD25EF536414CBB0EEAD3BA675C4E">
    <w:name w:val="85BCD25EF536414CBB0EEAD3BA675C4E"/>
  </w:style>
  <w:style w:type="paragraph" w:customStyle="1" w:styleId="DB7FEB507B744D63B366E87EB9A17A89">
    <w:name w:val="DB7FEB507B744D63B366E87EB9A17A89"/>
  </w:style>
  <w:style w:type="paragraph" w:customStyle="1" w:styleId="997528D886EF49FF85CCFFB91AD34430">
    <w:name w:val="997528D886EF49FF85CCFFB91AD34430"/>
  </w:style>
  <w:style w:type="paragraph" w:customStyle="1" w:styleId="E923358168F846929B83C1F7EAF4097F">
    <w:name w:val="E923358168F846929B83C1F7EAF4097F"/>
  </w:style>
  <w:style w:type="paragraph" w:customStyle="1" w:styleId="4BE3FAA9FA904CB281B3A8A37BF38EC9">
    <w:name w:val="4BE3FAA9FA904CB281B3A8A37BF38EC9"/>
  </w:style>
  <w:style w:type="paragraph" w:customStyle="1" w:styleId="B84740D11835443ABDB2FB584BA1B703">
    <w:name w:val="B84740D11835443ABDB2FB584BA1B703"/>
  </w:style>
  <w:style w:type="paragraph" w:customStyle="1" w:styleId="7DC828BAC4C04EAB935A6DA036F76262">
    <w:name w:val="7DC828BAC4C04EAB935A6DA036F76262"/>
  </w:style>
  <w:style w:type="paragraph" w:customStyle="1" w:styleId="E3493B94512343CEA5638DF0C7594AC9">
    <w:name w:val="E3493B94512343CEA5638DF0C7594AC9"/>
  </w:style>
  <w:style w:type="paragraph" w:customStyle="1" w:styleId="99C387A9E231400AA9D2AEE392DEF6B8">
    <w:name w:val="99C387A9E231400AA9D2AEE392DEF6B8"/>
  </w:style>
  <w:style w:type="paragraph" w:customStyle="1" w:styleId="FAFDB8877EB04B13971B291858CAB235">
    <w:name w:val="FAFDB8877EB04B13971B291858CAB235"/>
  </w:style>
  <w:style w:type="paragraph" w:customStyle="1" w:styleId="784A15CB991E42EA9A1743D21E38899C">
    <w:name w:val="784A15CB991E42EA9A1743D21E38899C"/>
  </w:style>
  <w:style w:type="paragraph" w:customStyle="1" w:styleId="D19F2F988241423997A7B9D90B2E6E35">
    <w:name w:val="D19F2F988241423997A7B9D90B2E6E35"/>
  </w:style>
  <w:style w:type="paragraph" w:customStyle="1" w:styleId="23EB6141137A4F83A0DE7D36B34B974C">
    <w:name w:val="23EB6141137A4F83A0DE7D36B34B974C"/>
  </w:style>
  <w:style w:type="paragraph" w:customStyle="1" w:styleId="3D22281A878546B3A952A20FB3534D65">
    <w:name w:val="3D22281A878546B3A952A20FB3534D65"/>
  </w:style>
  <w:style w:type="paragraph" w:customStyle="1" w:styleId="81BF3DABCD104D64B42E675A47AE0D96">
    <w:name w:val="81BF3DABCD104D64B42E675A47AE0D96"/>
  </w:style>
  <w:style w:type="paragraph" w:customStyle="1" w:styleId="BC91A891361E48FD9260107FB3FDDCAC">
    <w:name w:val="BC91A891361E48FD9260107FB3FDDC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Lầu 1 nhà H</CompanyAddress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0C4CE48-14F2-4CBA-8AAD-0E773D98B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386</TotalTime>
  <Pages>10</Pages>
  <Words>2513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CONSTRUCTION</vt:lpstr>
    </vt:vector>
  </TitlesOfParts>
  <Company>Khoa Công Nghệ Thông Tin – Bộ môn: Kỹ Thuật Phần Mềm</Company>
  <LinksUpToDate>false</LinksUpToDate>
  <CharactersWithSpaces>16807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CONSTRUCTION</dc:title>
  <dc:creator>Tripham</dc:creator>
  <cp:keywords>WWW.FIT.IUH.EDU.VN</cp:keywords>
  <cp:lastModifiedBy>Tri Pham Quang</cp:lastModifiedBy>
  <cp:revision>8</cp:revision>
  <cp:lastPrinted>2018-10-10T14:38:00Z</cp:lastPrinted>
  <dcterms:created xsi:type="dcterms:W3CDTF">2017-08-12T08:54:00Z</dcterms:created>
  <dcterms:modified xsi:type="dcterms:W3CDTF">2018-10-10T14:38:00Z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